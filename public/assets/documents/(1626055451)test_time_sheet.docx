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margin" w:tblpY="1130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2739"/>
        <w:gridCol w:w="5385"/>
      </w:tblGrid>
      <w:tr w:rsidR="00C9238F" w:rsidRPr="00C9238F" w14:paraId="4AEF9AD4" w14:textId="77777777" w:rsidTr="006523D6">
        <w:bookmarkStart w:id="0" w:name="_top" w:displacedByCustomXml="next"/>
        <w:bookmarkEnd w:id="0" w:displacedByCustomXml="next"/>
        <w:sdt>
          <w:sdtPr>
            <w:id w:val="1621259925"/>
            <w:placeholder>
              <w:docPart w:val="6A4CF5AD36A146B08C231FFB699C1937"/>
            </w:placeholder>
            <w:temporary/>
            <w:showingPlcHdr/>
            <w15:appearance w15:val="hidden"/>
          </w:sdtPr>
          <w:sdtEndPr/>
          <w:sdtContent>
            <w:tc>
              <w:tcPr>
                <w:tcW w:w="1011" w:type="pct"/>
                <w:vAlign w:val="bottom"/>
              </w:tcPr>
              <w:p w14:paraId="445193C4" w14:textId="77777777" w:rsidR="00C9238F" w:rsidRPr="00C9238F" w:rsidRDefault="00C96307" w:rsidP="006523D6">
                <w:pPr>
                  <w:spacing w:before="240"/>
                </w:pPr>
                <w:r w:rsidRPr="00576892">
                  <w:t>First Name</w:t>
                </w:r>
              </w:p>
            </w:tc>
          </w:sdtContent>
        </w:sdt>
        <w:tc>
          <w:tcPr>
            <w:tcW w:w="3989" w:type="pct"/>
            <w:gridSpan w:val="2"/>
            <w:tcBorders>
              <w:bottom w:val="single" w:sz="4" w:space="0" w:color="auto"/>
            </w:tcBorders>
            <w:vAlign w:val="bottom"/>
          </w:tcPr>
          <w:p w14:paraId="089EB0C1" w14:textId="2AB47FED" w:rsidR="00C9238F" w:rsidRPr="00C9238F" w:rsidRDefault="003141C8" w:rsidP="006523D6">
            <w:pPr>
              <w:spacing w:before="240"/>
            </w:pPr>
            <w:r>
              <w:t>Matheson</w:t>
            </w:r>
          </w:p>
        </w:tc>
      </w:tr>
      <w:tr w:rsidR="00C9238F" w:rsidRPr="00C9238F" w14:paraId="5134FFF7" w14:textId="77777777" w:rsidTr="006523D6">
        <w:sdt>
          <w:sdtPr>
            <w:id w:val="-1470592894"/>
            <w:placeholder>
              <w:docPart w:val="23E0B8EBDF8C4103842CEB2923D019DC"/>
            </w:placeholder>
            <w:temporary/>
            <w:showingPlcHdr/>
            <w15:appearance w15:val="hidden"/>
          </w:sdtPr>
          <w:sdtEndPr/>
          <w:sdtContent>
            <w:tc>
              <w:tcPr>
                <w:tcW w:w="1011" w:type="pct"/>
                <w:vAlign w:val="bottom"/>
              </w:tcPr>
              <w:p w14:paraId="65139220" w14:textId="77777777" w:rsidR="00C9238F" w:rsidRPr="00C9238F" w:rsidRDefault="00C96307" w:rsidP="006523D6">
                <w:pPr>
                  <w:spacing w:before="240"/>
                </w:pPr>
                <w:r w:rsidRPr="00576892">
                  <w:t>Last Name</w:t>
                </w:r>
              </w:p>
            </w:tc>
          </w:sdtContent>
        </w:sdt>
        <w:tc>
          <w:tcPr>
            <w:tcW w:w="3989" w:type="pct"/>
            <w:gridSpan w:val="2"/>
            <w:tcBorders>
              <w:bottom w:val="single" w:sz="4" w:space="0" w:color="auto"/>
            </w:tcBorders>
            <w:vAlign w:val="bottom"/>
          </w:tcPr>
          <w:p w14:paraId="3AD9D108" w14:textId="20EF98EA" w:rsidR="00C9238F" w:rsidRPr="00C9238F" w:rsidRDefault="003141C8" w:rsidP="006523D6">
            <w:pPr>
              <w:spacing w:before="240"/>
            </w:pPr>
            <w:proofErr w:type="spellStart"/>
            <w:r>
              <w:t>Irinco</w:t>
            </w:r>
            <w:proofErr w:type="spellEnd"/>
          </w:p>
        </w:tc>
      </w:tr>
      <w:tr w:rsidR="00C9238F" w:rsidRPr="00C9238F" w14:paraId="2D7E5529" w14:textId="77777777" w:rsidTr="006523D6">
        <w:sdt>
          <w:sdtPr>
            <w:id w:val="572943512"/>
            <w:placeholder>
              <w:docPart w:val="CF7F662DDA29496F9996C19BE6583A32"/>
            </w:placeholder>
            <w:temporary/>
            <w:showingPlcHdr/>
            <w15:appearance w15:val="hidden"/>
          </w:sdtPr>
          <w:sdtEndPr/>
          <w:sdtContent>
            <w:tc>
              <w:tcPr>
                <w:tcW w:w="1011" w:type="pct"/>
                <w:vAlign w:val="bottom"/>
              </w:tcPr>
              <w:p w14:paraId="794C7B52" w14:textId="77777777" w:rsidR="00C9238F" w:rsidRPr="00C9238F" w:rsidRDefault="00C96307" w:rsidP="006523D6">
                <w:pPr>
                  <w:spacing w:before="240"/>
                </w:pPr>
                <w:r w:rsidRPr="00576892">
                  <w:t>Address</w:t>
                </w:r>
              </w:p>
            </w:tc>
          </w:sdtContent>
        </w:sdt>
        <w:tc>
          <w:tcPr>
            <w:tcW w:w="3989" w:type="pct"/>
            <w:gridSpan w:val="2"/>
            <w:tcBorders>
              <w:bottom w:val="single" w:sz="4" w:space="0" w:color="auto"/>
            </w:tcBorders>
            <w:vAlign w:val="bottom"/>
          </w:tcPr>
          <w:p w14:paraId="0623FBC4" w14:textId="175C3823" w:rsidR="00C9238F" w:rsidRPr="00C9238F" w:rsidRDefault="003141C8" w:rsidP="006523D6">
            <w:pPr>
              <w:spacing w:before="240"/>
            </w:pPr>
            <w:r>
              <w:t xml:space="preserve">1036 Hernan Cortes St., </w:t>
            </w:r>
            <w:proofErr w:type="spellStart"/>
            <w:r>
              <w:t>Subangdaku</w:t>
            </w:r>
            <w:proofErr w:type="spellEnd"/>
            <w:r>
              <w:t>, Mandaue City, Cebu</w:t>
            </w:r>
          </w:p>
        </w:tc>
      </w:tr>
      <w:tr w:rsidR="00D00B93" w:rsidRPr="00C9238F" w14:paraId="00DFE8B9" w14:textId="77777777" w:rsidTr="006523D6">
        <w:trPr>
          <w:gridAfter w:val="1"/>
          <w:wAfter w:w="2644" w:type="pct"/>
        </w:trPr>
        <w:sdt>
          <w:sdtPr>
            <w:id w:val="-1074967882"/>
            <w:placeholder>
              <w:docPart w:val="109CCAB2152D4C69AECAEFB92C84EBE3"/>
            </w:placeholder>
            <w:temporary/>
            <w:showingPlcHdr/>
            <w15:appearance w15:val="hidden"/>
          </w:sdtPr>
          <w:sdtEndPr/>
          <w:sdtContent>
            <w:tc>
              <w:tcPr>
                <w:tcW w:w="1011" w:type="pct"/>
                <w:vAlign w:val="bottom"/>
              </w:tcPr>
              <w:p w14:paraId="6295E042" w14:textId="77777777" w:rsidR="00D00B93" w:rsidRPr="00846B76" w:rsidRDefault="00D00B93" w:rsidP="006523D6">
                <w:r>
                  <w:t>Cell</w:t>
                </w:r>
                <w:r w:rsidRPr="0090596C">
                  <w:t xml:space="preserve"> Phone</w:t>
                </w:r>
              </w:p>
            </w:tc>
          </w:sdtContent>
        </w:sdt>
        <w:tc>
          <w:tcPr>
            <w:tcW w:w="1345" w:type="pct"/>
            <w:tcBorders>
              <w:bottom w:val="single" w:sz="4" w:space="0" w:color="auto"/>
            </w:tcBorders>
            <w:vAlign w:val="bottom"/>
          </w:tcPr>
          <w:p w14:paraId="2AC92011" w14:textId="5448FA52" w:rsidR="00D00B93" w:rsidRPr="00C9238F" w:rsidRDefault="003141C8" w:rsidP="006523D6">
            <w:pPr>
              <w:spacing w:before="240"/>
            </w:pPr>
            <w:r>
              <w:t>09509725508</w:t>
            </w:r>
          </w:p>
        </w:tc>
      </w:tr>
      <w:tr w:rsidR="00C9238F" w:rsidRPr="00C9238F" w14:paraId="7AFE05E5" w14:textId="77777777" w:rsidTr="006523D6">
        <w:sdt>
          <w:sdtPr>
            <w:id w:val="-965116832"/>
            <w:placeholder>
              <w:docPart w:val="7D8707C6A22344A0924027B44D685725"/>
            </w:placeholder>
            <w:temporary/>
            <w:showingPlcHdr/>
            <w15:appearance w15:val="hidden"/>
          </w:sdtPr>
          <w:sdtEndPr/>
          <w:sdtContent>
            <w:tc>
              <w:tcPr>
                <w:tcW w:w="1011" w:type="pct"/>
                <w:vAlign w:val="bottom"/>
              </w:tcPr>
              <w:p w14:paraId="28EFABB1" w14:textId="77777777" w:rsidR="00C9238F" w:rsidRPr="00C9238F" w:rsidRDefault="00C96307" w:rsidP="006523D6">
                <w:pPr>
                  <w:spacing w:before="240"/>
                </w:pPr>
                <w:r w:rsidRPr="00576892">
                  <w:t>Email</w:t>
                </w:r>
              </w:p>
            </w:tc>
          </w:sdtContent>
        </w:sdt>
        <w:tc>
          <w:tcPr>
            <w:tcW w:w="3989" w:type="pct"/>
            <w:gridSpan w:val="2"/>
            <w:tcBorders>
              <w:bottom w:val="single" w:sz="4" w:space="0" w:color="auto"/>
            </w:tcBorders>
            <w:vAlign w:val="bottom"/>
          </w:tcPr>
          <w:p w14:paraId="0D9A7EC5" w14:textId="4CD49C86" w:rsidR="00C9238F" w:rsidRPr="00C9238F" w:rsidRDefault="003141C8" w:rsidP="006523D6">
            <w:pPr>
              <w:spacing w:before="240"/>
            </w:pPr>
            <w:r>
              <w:t>irincomatheson@e-formula.com</w:t>
            </w:r>
          </w:p>
        </w:tc>
      </w:tr>
      <w:tr w:rsidR="00C9238F" w:rsidRPr="00C9238F" w14:paraId="56ECC48B" w14:textId="77777777" w:rsidTr="006523D6">
        <w:trPr>
          <w:trHeight w:val="54"/>
        </w:trPr>
        <w:tc>
          <w:tcPr>
            <w:tcW w:w="5000" w:type="pct"/>
            <w:gridSpan w:val="3"/>
            <w:shd w:val="clear" w:color="auto" w:fill="auto"/>
            <w:vAlign w:val="bottom"/>
          </w:tcPr>
          <w:p w14:paraId="7E351ED5" w14:textId="77777777" w:rsidR="00C9238F" w:rsidRPr="00C9238F" w:rsidRDefault="00C9238F" w:rsidP="006523D6">
            <w:pPr>
              <w:rPr>
                <w:rFonts w:asciiTheme="majorHAnsi" w:hAnsiTheme="majorHAnsi"/>
                <w:b/>
                <w:sz w:val="8"/>
              </w:rPr>
            </w:pPr>
          </w:p>
        </w:tc>
      </w:tr>
    </w:tbl>
    <w:p w14:paraId="543CE961" w14:textId="77777777" w:rsidR="006523D6" w:rsidRDefault="006523D6" w:rsidP="00AF6BFE">
      <w:pPr>
        <w:pStyle w:val="NoSpacing"/>
      </w:pPr>
    </w:p>
    <w:p w14:paraId="3FD202C2" w14:textId="77777777" w:rsidR="00C9238F" w:rsidRDefault="006523D6" w:rsidP="006523D6">
      <w:pPr>
        <w:pStyle w:val="NoSpacing"/>
        <w:ind w:hanging="851"/>
        <w:rPr>
          <w:b/>
          <w:sz w:val="28"/>
        </w:rPr>
      </w:pPr>
      <w:r>
        <w:rPr>
          <w:b/>
          <w:sz w:val="28"/>
        </w:rPr>
        <w:t>I.</w:t>
      </w:r>
      <w:r w:rsidRPr="006523D6">
        <w:rPr>
          <w:b/>
          <w:sz w:val="28"/>
        </w:rPr>
        <w:t xml:space="preserve"> </w:t>
      </w:r>
      <w:r>
        <w:rPr>
          <w:b/>
          <w:sz w:val="28"/>
        </w:rPr>
        <w:t xml:space="preserve"> Personal Info</w:t>
      </w:r>
    </w:p>
    <w:p w14:paraId="76C0A21E" w14:textId="77777777" w:rsidR="006523D6" w:rsidRDefault="006523D6" w:rsidP="006523D6">
      <w:pPr>
        <w:pStyle w:val="NoSpacing"/>
        <w:ind w:hanging="851"/>
        <w:rPr>
          <w:b/>
          <w:sz w:val="28"/>
        </w:rPr>
      </w:pPr>
    </w:p>
    <w:p w14:paraId="57184A57" w14:textId="77777777" w:rsidR="006523D6" w:rsidRDefault="006523D6" w:rsidP="006523D6">
      <w:pPr>
        <w:pStyle w:val="NoSpacing"/>
        <w:ind w:hanging="851"/>
        <w:rPr>
          <w:b/>
          <w:sz w:val="28"/>
        </w:rPr>
      </w:pPr>
      <w:r>
        <w:rPr>
          <w:b/>
          <w:sz w:val="28"/>
        </w:rPr>
        <w:t>II. Unit Info</w:t>
      </w:r>
    </w:p>
    <w:tbl>
      <w:tblPr>
        <w:tblStyle w:val="TableGrid"/>
        <w:tblW w:w="10344" w:type="dxa"/>
        <w:tblInd w:w="-289" w:type="dxa"/>
        <w:tblLook w:val="04A0" w:firstRow="1" w:lastRow="0" w:firstColumn="1" w:lastColumn="0" w:noHBand="0" w:noVBand="1"/>
      </w:tblPr>
      <w:tblGrid>
        <w:gridCol w:w="2122"/>
        <w:gridCol w:w="8222"/>
      </w:tblGrid>
      <w:tr w:rsidR="006523D6" w14:paraId="0A8464F3" w14:textId="77777777" w:rsidTr="00BA396F">
        <w:tc>
          <w:tcPr>
            <w:tcW w:w="2122" w:type="dxa"/>
            <w:vAlign w:val="center"/>
          </w:tcPr>
          <w:p w14:paraId="59E8C5BE" w14:textId="77777777" w:rsidR="006523D6" w:rsidRPr="00BA396F" w:rsidRDefault="006523D6" w:rsidP="006523D6">
            <w:pPr>
              <w:pStyle w:val="NoSpacing"/>
              <w:jc w:val="center"/>
              <w:rPr>
                <w:sz w:val="24"/>
                <w:szCs w:val="24"/>
              </w:rPr>
            </w:pPr>
            <w:r w:rsidRPr="00BA396F">
              <w:rPr>
                <w:sz w:val="24"/>
                <w:szCs w:val="24"/>
              </w:rPr>
              <w:t>Unit - ID</w:t>
            </w:r>
          </w:p>
        </w:tc>
        <w:tc>
          <w:tcPr>
            <w:tcW w:w="8222" w:type="dxa"/>
          </w:tcPr>
          <w:p w14:paraId="51F6F791" w14:textId="0DDB1F78" w:rsidR="006523D6" w:rsidRDefault="003141C8" w:rsidP="006523D6">
            <w:pPr>
              <w:pStyle w:val="NoSpacing"/>
              <w:rPr>
                <w:b/>
                <w:sz w:val="28"/>
              </w:rPr>
            </w:pPr>
            <w:r>
              <w:rPr>
                <w:b/>
                <w:sz w:val="28"/>
              </w:rPr>
              <w:t>N/A</w:t>
            </w:r>
          </w:p>
        </w:tc>
      </w:tr>
      <w:tr w:rsidR="006523D6" w14:paraId="51EF832B" w14:textId="77777777" w:rsidTr="00BA396F">
        <w:tc>
          <w:tcPr>
            <w:tcW w:w="2122" w:type="dxa"/>
            <w:vAlign w:val="center"/>
          </w:tcPr>
          <w:p w14:paraId="142167A4" w14:textId="77777777" w:rsidR="006523D6" w:rsidRPr="00BA396F" w:rsidRDefault="00BA396F" w:rsidP="006523D6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Brand/Model</w:t>
            </w:r>
          </w:p>
        </w:tc>
        <w:tc>
          <w:tcPr>
            <w:tcW w:w="8222" w:type="dxa"/>
          </w:tcPr>
          <w:p w14:paraId="6091BC3E" w14:textId="40339A1A" w:rsidR="006523D6" w:rsidRDefault="003141C8" w:rsidP="006523D6">
            <w:pPr>
              <w:pStyle w:val="NoSpacing"/>
              <w:rPr>
                <w:b/>
                <w:sz w:val="28"/>
              </w:rPr>
            </w:pPr>
            <w:r>
              <w:rPr>
                <w:b/>
                <w:sz w:val="28"/>
              </w:rPr>
              <w:t>ASPIRE A514-54G</w:t>
            </w:r>
          </w:p>
        </w:tc>
      </w:tr>
      <w:tr w:rsidR="006523D6" w14:paraId="341CB850" w14:textId="77777777" w:rsidTr="00BA396F">
        <w:tc>
          <w:tcPr>
            <w:tcW w:w="2122" w:type="dxa"/>
            <w:vAlign w:val="center"/>
          </w:tcPr>
          <w:p w14:paraId="6C87F0FE" w14:textId="77777777" w:rsidR="006523D6" w:rsidRPr="00BA396F" w:rsidRDefault="00BA396F" w:rsidP="006523D6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S/N</w:t>
            </w:r>
          </w:p>
        </w:tc>
        <w:tc>
          <w:tcPr>
            <w:tcW w:w="8222" w:type="dxa"/>
          </w:tcPr>
          <w:p w14:paraId="36354173" w14:textId="0BEAFBCD" w:rsidR="006523D6" w:rsidRDefault="003141C8" w:rsidP="006523D6">
            <w:pPr>
              <w:pStyle w:val="NoSpacing"/>
              <w:rPr>
                <w:b/>
                <w:sz w:val="28"/>
              </w:rPr>
            </w:pPr>
            <w:r>
              <w:rPr>
                <w:b/>
                <w:sz w:val="28"/>
              </w:rPr>
              <w:t>NXA1XSP00205005E0</w:t>
            </w:r>
            <w:r w:rsidR="00031941">
              <w:rPr>
                <w:b/>
                <w:sz w:val="28"/>
              </w:rPr>
              <w:t>C3400</w:t>
            </w:r>
          </w:p>
        </w:tc>
      </w:tr>
      <w:tr w:rsidR="006523D6" w14:paraId="6129F818" w14:textId="77777777" w:rsidTr="00BA396F">
        <w:tc>
          <w:tcPr>
            <w:tcW w:w="2122" w:type="dxa"/>
            <w:vAlign w:val="center"/>
          </w:tcPr>
          <w:p w14:paraId="4CD79F3E" w14:textId="77777777" w:rsidR="006523D6" w:rsidRPr="00BA396F" w:rsidRDefault="00BA396F" w:rsidP="006523D6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SNID</w:t>
            </w:r>
          </w:p>
        </w:tc>
        <w:tc>
          <w:tcPr>
            <w:tcW w:w="8222" w:type="dxa"/>
          </w:tcPr>
          <w:p w14:paraId="0704E09F" w14:textId="085BAB9B" w:rsidR="006523D6" w:rsidRDefault="00031941" w:rsidP="00031941">
            <w:pPr>
              <w:pStyle w:val="NoSpacing"/>
              <w:tabs>
                <w:tab w:val="left" w:pos="2690"/>
              </w:tabs>
              <w:rPr>
                <w:b/>
                <w:sz w:val="28"/>
              </w:rPr>
            </w:pPr>
            <w:r>
              <w:rPr>
                <w:b/>
                <w:sz w:val="28"/>
              </w:rPr>
              <w:t>05002407634</w:t>
            </w:r>
          </w:p>
        </w:tc>
      </w:tr>
      <w:tr w:rsidR="006523D6" w14:paraId="51FFE56A" w14:textId="77777777" w:rsidTr="00BA396F">
        <w:tc>
          <w:tcPr>
            <w:tcW w:w="2122" w:type="dxa"/>
            <w:vAlign w:val="center"/>
          </w:tcPr>
          <w:p w14:paraId="221FA3BC" w14:textId="77777777" w:rsidR="006523D6" w:rsidRPr="00BA396F" w:rsidRDefault="00BA396F" w:rsidP="006523D6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Operating System</w:t>
            </w:r>
          </w:p>
        </w:tc>
        <w:tc>
          <w:tcPr>
            <w:tcW w:w="8222" w:type="dxa"/>
          </w:tcPr>
          <w:p w14:paraId="32D9362B" w14:textId="648902B0" w:rsidR="006523D6" w:rsidRDefault="00031941" w:rsidP="006523D6">
            <w:pPr>
              <w:pStyle w:val="NoSpacing"/>
              <w:rPr>
                <w:b/>
                <w:sz w:val="28"/>
              </w:rPr>
            </w:pPr>
            <w:r>
              <w:rPr>
                <w:b/>
                <w:sz w:val="28"/>
              </w:rPr>
              <w:t>Windows 10 Home Single Language 64-</w:t>
            </w:r>
            <w:proofErr w:type="gramStart"/>
            <w:r>
              <w:rPr>
                <w:b/>
                <w:sz w:val="28"/>
              </w:rPr>
              <w:t>bit(</w:t>
            </w:r>
            <w:proofErr w:type="gramEnd"/>
            <w:r>
              <w:rPr>
                <w:b/>
                <w:sz w:val="28"/>
              </w:rPr>
              <w:t>10.0,Build 19042)</w:t>
            </w:r>
          </w:p>
        </w:tc>
      </w:tr>
      <w:tr w:rsidR="006523D6" w14:paraId="20BA0FF5" w14:textId="77777777" w:rsidTr="00BA396F">
        <w:tc>
          <w:tcPr>
            <w:tcW w:w="2122" w:type="dxa"/>
            <w:vAlign w:val="center"/>
          </w:tcPr>
          <w:p w14:paraId="6110EC85" w14:textId="77777777" w:rsidR="006523D6" w:rsidRPr="00BA396F" w:rsidRDefault="00BA396F" w:rsidP="006523D6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Mac Address</w:t>
            </w:r>
          </w:p>
        </w:tc>
        <w:tc>
          <w:tcPr>
            <w:tcW w:w="8222" w:type="dxa"/>
          </w:tcPr>
          <w:p w14:paraId="614EA26D" w14:textId="4EC72291" w:rsidR="006523D6" w:rsidRDefault="00031941" w:rsidP="006523D6">
            <w:pPr>
              <w:pStyle w:val="NoSpacing"/>
              <w:rPr>
                <w:b/>
                <w:sz w:val="28"/>
              </w:rPr>
            </w:pPr>
            <w:r>
              <w:rPr>
                <w:b/>
                <w:sz w:val="28"/>
              </w:rPr>
              <w:t>68-3E-26-0F-D0-11</w:t>
            </w:r>
          </w:p>
        </w:tc>
      </w:tr>
      <w:tr w:rsidR="006523D6" w14:paraId="211BECAF" w14:textId="77777777" w:rsidTr="00BA396F">
        <w:tc>
          <w:tcPr>
            <w:tcW w:w="2122" w:type="dxa"/>
            <w:vAlign w:val="center"/>
          </w:tcPr>
          <w:p w14:paraId="1D02F41C" w14:textId="77777777" w:rsidR="006523D6" w:rsidRPr="00BA396F" w:rsidRDefault="00BA396F" w:rsidP="006523D6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Software Installed</w:t>
            </w:r>
          </w:p>
        </w:tc>
        <w:tc>
          <w:tcPr>
            <w:tcW w:w="8222" w:type="dxa"/>
          </w:tcPr>
          <w:p w14:paraId="155BA24D" w14:textId="77777777" w:rsidR="00BA396F" w:rsidRDefault="00BA396F" w:rsidP="006523D6">
            <w:pPr>
              <w:pStyle w:val="NoSpacing"/>
              <w:rPr>
                <w:b/>
                <w:sz w:val="28"/>
              </w:rPr>
            </w:pPr>
          </w:p>
          <w:p w14:paraId="776E2C6D" w14:textId="77777777" w:rsidR="00BA396F" w:rsidRDefault="00BA396F" w:rsidP="006523D6">
            <w:pPr>
              <w:pStyle w:val="NoSpacing"/>
              <w:rPr>
                <w:b/>
                <w:sz w:val="28"/>
              </w:rPr>
            </w:pPr>
          </w:p>
          <w:p w14:paraId="58AB443D" w14:textId="77777777" w:rsidR="00BA396F" w:rsidRDefault="00BA396F" w:rsidP="006523D6">
            <w:pPr>
              <w:pStyle w:val="NoSpacing"/>
              <w:rPr>
                <w:b/>
                <w:sz w:val="28"/>
              </w:rPr>
            </w:pPr>
          </w:p>
          <w:p w14:paraId="3D65AEB4" w14:textId="7B5B708B" w:rsidR="00BA396F" w:rsidRDefault="00031941" w:rsidP="006523D6">
            <w:pPr>
              <w:pStyle w:val="NoSpacing"/>
              <w:rPr>
                <w:b/>
                <w:sz w:val="28"/>
              </w:rPr>
            </w:pPr>
            <w:r>
              <w:rPr>
                <w:b/>
                <w:sz w:val="28"/>
              </w:rPr>
              <w:t>MS OFFICE, AUTOCAD, VIBER, ZOOM</w:t>
            </w:r>
          </w:p>
          <w:p w14:paraId="00EC015E" w14:textId="77777777" w:rsidR="00BA396F" w:rsidRDefault="00BA396F" w:rsidP="006523D6">
            <w:pPr>
              <w:pStyle w:val="NoSpacing"/>
              <w:rPr>
                <w:b/>
                <w:sz w:val="28"/>
              </w:rPr>
            </w:pPr>
          </w:p>
          <w:p w14:paraId="78FD1BAE" w14:textId="77777777" w:rsidR="00BA396F" w:rsidRDefault="00BA396F" w:rsidP="006523D6">
            <w:pPr>
              <w:pStyle w:val="NoSpacing"/>
              <w:rPr>
                <w:b/>
                <w:sz w:val="28"/>
              </w:rPr>
            </w:pPr>
          </w:p>
        </w:tc>
      </w:tr>
    </w:tbl>
    <w:p w14:paraId="4753A800" w14:textId="77777777" w:rsidR="006523D6" w:rsidRDefault="006523D6" w:rsidP="006523D6">
      <w:pPr>
        <w:pStyle w:val="NoSpacing"/>
        <w:ind w:hanging="851"/>
        <w:rPr>
          <w:b/>
          <w:sz w:val="28"/>
        </w:rPr>
      </w:pPr>
    </w:p>
    <w:p w14:paraId="6F60EB34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742C169C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5A6C4E17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07FCA618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027CA31D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028A5273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0F89C120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32C2ADB5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718EB6BC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0B054AF4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65192178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1025E697" w14:textId="77777777" w:rsidR="00BA396F" w:rsidRDefault="00BA396F" w:rsidP="006523D6">
      <w:pPr>
        <w:pStyle w:val="NoSpacing"/>
        <w:ind w:hanging="851"/>
        <w:rPr>
          <w:b/>
          <w:sz w:val="28"/>
        </w:rPr>
      </w:pPr>
    </w:p>
    <w:p w14:paraId="190BFB36" w14:textId="77777777" w:rsidR="00BA396F" w:rsidRPr="00C077DB" w:rsidRDefault="00BA396F" w:rsidP="00C077DB">
      <w:pPr>
        <w:pStyle w:val="NoSpacing"/>
        <w:ind w:hanging="851"/>
        <w:rPr>
          <w:b/>
          <w:sz w:val="28"/>
        </w:rPr>
      </w:pPr>
      <w:r>
        <w:rPr>
          <w:b/>
          <w:sz w:val="28"/>
        </w:rPr>
        <w:t>INSTRUCTIONS</w:t>
      </w:r>
    </w:p>
    <w:p w14:paraId="7BB0FD9C" w14:textId="77777777" w:rsidR="00BA396F" w:rsidRDefault="00B2005F" w:rsidP="00BA396F">
      <w:pPr>
        <w:pStyle w:val="NoSpacing"/>
        <w:numPr>
          <w:ilvl w:val="0"/>
          <w:numId w:val="25"/>
        </w:numPr>
        <w:rPr>
          <w:sz w:val="24"/>
        </w:rPr>
      </w:pPr>
      <w:r>
        <w:rPr>
          <w:noProof/>
        </w:rPr>
        <w:pict w14:anchorId="1F9F21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161pt;margin-top:12.25pt;width:182.25pt;height:95.5pt;z-index:251659264;mso-position-horizontal-relative:text;mso-position-vertical-relative:text;mso-width-relative:page;mso-height-relative:page">
            <v:imagedata r:id="rId10" o:title="1620788886633"/>
            <w10:wrap type="square"/>
          </v:shape>
        </w:pict>
      </w:r>
      <w:r w:rsidR="00BA396F">
        <w:rPr>
          <w:sz w:val="24"/>
        </w:rPr>
        <w:t>Unit ID</w:t>
      </w:r>
    </w:p>
    <w:p w14:paraId="4FFE5650" w14:textId="77777777" w:rsidR="00FB50F7" w:rsidRDefault="00FB50F7" w:rsidP="00FB50F7">
      <w:pPr>
        <w:pStyle w:val="NoSpacing"/>
        <w:rPr>
          <w:sz w:val="24"/>
        </w:rPr>
      </w:pPr>
    </w:p>
    <w:p w14:paraId="6B4212A7" w14:textId="77777777" w:rsidR="00FB50F7" w:rsidRDefault="00FB50F7" w:rsidP="00FB50F7">
      <w:pPr>
        <w:pStyle w:val="NoSpacing"/>
        <w:ind w:left="720"/>
        <w:rPr>
          <w:sz w:val="24"/>
        </w:rPr>
      </w:pPr>
    </w:p>
    <w:p w14:paraId="60D27778" w14:textId="77777777" w:rsidR="00FB50F7" w:rsidRDefault="00FB50F7" w:rsidP="00FB50F7">
      <w:pPr>
        <w:pStyle w:val="NoSpacing"/>
        <w:ind w:left="720" w:firstLine="720"/>
        <w:rPr>
          <w:sz w:val="24"/>
        </w:rPr>
      </w:pPr>
      <w:r>
        <w:rPr>
          <w:sz w:val="24"/>
        </w:rPr>
        <w:t xml:space="preserve"> Unit ID tag</w:t>
      </w:r>
    </w:p>
    <w:p w14:paraId="053E1887" w14:textId="77777777" w:rsidR="00FB50F7" w:rsidRDefault="00FB50F7" w:rsidP="00FB50F7">
      <w:pPr>
        <w:pStyle w:val="NoSpacing"/>
        <w:rPr>
          <w:sz w:val="24"/>
        </w:rPr>
      </w:pPr>
    </w:p>
    <w:p w14:paraId="3A3FB608" w14:textId="77777777" w:rsidR="00FB50F7" w:rsidRDefault="00FB50F7" w:rsidP="00FB50F7">
      <w:pPr>
        <w:pStyle w:val="NoSpacing"/>
        <w:rPr>
          <w:sz w:val="24"/>
        </w:rPr>
      </w:pPr>
    </w:p>
    <w:p w14:paraId="39371338" w14:textId="77777777" w:rsidR="00FB50F7" w:rsidRDefault="00FB50F7" w:rsidP="00FB50F7">
      <w:pPr>
        <w:pStyle w:val="NoSpacing"/>
        <w:rPr>
          <w:sz w:val="24"/>
        </w:rPr>
      </w:pPr>
    </w:p>
    <w:p w14:paraId="10E91BAC" w14:textId="77777777" w:rsidR="00FB50F7" w:rsidRDefault="00FB50F7" w:rsidP="00FB50F7">
      <w:pPr>
        <w:pStyle w:val="NoSpacing"/>
        <w:rPr>
          <w:sz w:val="24"/>
        </w:rPr>
      </w:pPr>
    </w:p>
    <w:p w14:paraId="59D73E2B" w14:textId="77777777" w:rsidR="00FB50F7" w:rsidRDefault="00FB50F7" w:rsidP="00FB50F7">
      <w:pPr>
        <w:pStyle w:val="NoSpacing"/>
        <w:rPr>
          <w:sz w:val="24"/>
        </w:rPr>
      </w:pPr>
    </w:p>
    <w:p w14:paraId="3178E9AA" w14:textId="77777777" w:rsidR="00BA396F" w:rsidRDefault="00BA396F" w:rsidP="00BA396F">
      <w:pPr>
        <w:pStyle w:val="NoSpacing"/>
        <w:numPr>
          <w:ilvl w:val="0"/>
          <w:numId w:val="25"/>
        </w:numPr>
        <w:rPr>
          <w:sz w:val="24"/>
        </w:rPr>
      </w:pPr>
      <w:r>
        <w:rPr>
          <w:sz w:val="24"/>
        </w:rPr>
        <w:t>Brand/Model</w:t>
      </w:r>
    </w:p>
    <w:p w14:paraId="06A8E3C5" w14:textId="77777777" w:rsidR="00FB50F7" w:rsidRDefault="00FB50F7" w:rsidP="00FB50F7">
      <w:pPr>
        <w:pStyle w:val="NoSpacing"/>
        <w:rPr>
          <w:sz w:val="24"/>
        </w:rPr>
      </w:pPr>
    </w:p>
    <w:p w14:paraId="1836BB36" w14:textId="77777777" w:rsidR="00FB50F7" w:rsidRDefault="00B2005F" w:rsidP="00FB50F7">
      <w:pPr>
        <w:pStyle w:val="NoSpacing"/>
        <w:rPr>
          <w:sz w:val="24"/>
        </w:rPr>
      </w:pPr>
      <w:r>
        <w:rPr>
          <w:noProof/>
        </w:rPr>
        <w:pict w14:anchorId="36E02DAE">
          <v:shape id="_x0000_s1029" type="#_x0000_t75" style="position:absolute;margin-left:31.5pt;margin-top:3.1pt;width:227.5pt;height:170.35pt;z-index:251661312;mso-position-horizontal-relative:text;mso-position-vertical-relative:text;mso-width-relative:page;mso-height-relative:page">
            <v:imagedata r:id="rId11" o:title="DX"/>
            <w10:wrap type="square"/>
          </v:shape>
        </w:pict>
      </w:r>
    </w:p>
    <w:p w14:paraId="06B8B467" w14:textId="77777777" w:rsidR="00FB50F7" w:rsidRDefault="00FB50F7" w:rsidP="00FB50F7">
      <w:pPr>
        <w:pStyle w:val="NoSpacing"/>
        <w:rPr>
          <w:sz w:val="24"/>
        </w:rPr>
      </w:pPr>
    </w:p>
    <w:p w14:paraId="76ED8637" w14:textId="77777777" w:rsidR="00FB50F7" w:rsidRDefault="00FB50F7" w:rsidP="00FB50F7">
      <w:pPr>
        <w:pStyle w:val="NoSpacing"/>
        <w:rPr>
          <w:sz w:val="24"/>
        </w:rPr>
      </w:pPr>
    </w:p>
    <w:p w14:paraId="1142F208" w14:textId="77777777" w:rsidR="00FB50F7" w:rsidRDefault="00C077DB" w:rsidP="00FB50F7">
      <w:pPr>
        <w:pStyle w:val="NoSpacing"/>
        <w:rPr>
          <w:sz w:val="24"/>
        </w:rPr>
      </w:pPr>
      <w:r w:rsidRPr="00C077DB">
        <w:rPr>
          <w:noProof/>
          <w:sz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1454A3F" wp14:editId="6A3E2B26">
                <wp:simplePos x="0" y="0"/>
                <wp:positionH relativeFrom="column">
                  <wp:posOffset>3752215</wp:posOffset>
                </wp:positionH>
                <wp:positionV relativeFrom="paragraph">
                  <wp:posOffset>53975</wp:posOffset>
                </wp:positionV>
                <wp:extent cx="2360930" cy="264160"/>
                <wp:effectExtent l="0" t="0" r="22860" b="2159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CFD47" w14:textId="77777777" w:rsidR="00C077DB" w:rsidRPr="00C077DB" w:rsidRDefault="00C077DB">
                            <w:pPr>
                              <w:rPr>
                                <w:sz w:val="20"/>
                              </w:rPr>
                            </w:pPr>
                            <w:r w:rsidRPr="00C077DB">
                              <w:rPr>
                                <w:sz w:val="20"/>
                              </w:rPr>
                              <w:t>Brand/Model:  Acer/Aspire A514 54G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EAE46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5.45pt;margin-top:4.25pt;width:185.9pt;height:20.8pt;z-index:2516643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imeJAIAAEY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">
                <v:textbox>
                  <w:txbxContent>
                    <w:p w:rsidR="00C077DB" w:rsidRPr="00C077DB" w:rsidRDefault="00C077DB">
                      <w:pPr>
                        <w:rPr>
                          <w:sz w:val="20"/>
                        </w:rPr>
                      </w:pPr>
                      <w:r w:rsidRPr="00C077DB">
                        <w:rPr>
                          <w:sz w:val="20"/>
                        </w:rPr>
                        <w:t>Brand/Model:  Acer/Aspire A514 54G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BCEBC" w14:textId="77777777" w:rsidR="00FB50F7" w:rsidRDefault="00C077DB" w:rsidP="008C6258">
      <w:pPr>
        <w:pStyle w:val="NoSpacing"/>
        <w:rPr>
          <w:sz w:val="24"/>
        </w:rPr>
      </w:pPr>
      <w:r>
        <w:rPr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0A4FF5" wp14:editId="1CAA4D36">
                <wp:simplePos x="0" y="0"/>
                <wp:positionH relativeFrom="column">
                  <wp:posOffset>977471</wp:posOffset>
                </wp:positionH>
                <wp:positionV relativeFrom="paragraph">
                  <wp:posOffset>327635</wp:posOffset>
                </wp:positionV>
                <wp:extent cx="1024817" cy="232561"/>
                <wp:effectExtent l="0" t="0" r="23495" b="15240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17" cy="2325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7700DD" id="Oval 112" o:spid="_x0000_s1026" style="position:absolute;margin-left:76.95pt;margin-top:25.8pt;width:80.7pt;height:18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60D6F9" wp14:editId="3A23FDCD">
                <wp:simplePos x="0" y="0"/>
                <wp:positionH relativeFrom="column">
                  <wp:posOffset>1976795</wp:posOffset>
                </wp:positionH>
                <wp:positionV relativeFrom="paragraph">
                  <wp:posOffset>95492</wp:posOffset>
                </wp:positionV>
                <wp:extent cx="1786516" cy="317133"/>
                <wp:effectExtent l="0" t="0" r="23495" b="26035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6516" cy="31713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BCBFF4" id="Straight Connector 113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5.65pt,7.5pt" to="296.3pt,3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" strokecolor="red" strokeweight=".5pt">
                <v:stroke joinstyle="miter"/>
              </v:line>
            </w:pict>
          </mc:Fallback>
        </mc:AlternateContent>
      </w:r>
    </w:p>
    <w:p w14:paraId="0746D41F" w14:textId="77777777" w:rsidR="008C6258" w:rsidRDefault="00C077DB" w:rsidP="00C077DB">
      <w:pPr>
        <w:pStyle w:val="NoSpacing"/>
        <w:ind w:left="1080"/>
        <w:rPr>
          <w:sz w:val="24"/>
        </w:rPr>
      </w:pPr>
      <w:r>
        <w:rPr>
          <w:sz w:val="24"/>
        </w:rPr>
        <w:t xml:space="preserve">          </w:t>
      </w:r>
    </w:p>
    <w:p w14:paraId="43446A3A" w14:textId="77777777" w:rsidR="008C6258" w:rsidRPr="00672FC6" w:rsidRDefault="008C6258" w:rsidP="008C6258">
      <w:pPr>
        <w:pStyle w:val="NoSpacing"/>
        <w:ind w:left="5400" w:firstLine="360"/>
        <w:rPr>
          <w:sz w:val="24"/>
        </w:rPr>
      </w:pPr>
      <w:r>
        <w:rPr>
          <w:sz w:val="24"/>
        </w:rPr>
        <w:t>Open DirectX Diagnostic Tool (</w:t>
      </w:r>
      <w:proofErr w:type="spellStart"/>
      <w:r>
        <w:rPr>
          <w:sz w:val="24"/>
        </w:rPr>
        <w:t>dxdiag</w:t>
      </w:r>
      <w:proofErr w:type="spellEnd"/>
      <w:r>
        <w:rPr>
          <w:sz w:val="24"/>
        </w:rPr>
        <w:t>)</w:t>
      </w:r>
    </w:p>
    <w:p w14:paraId="32ABF90E" w14:textId="77777777" w:rsidR="008C6258" w:rsidRDefault="008C6258" w:rsidP="008C6258">
      <w:pPr>
        <w:pStyle w:val="NoSpacing"/>
        <w:ind w:left="5040" w:firstLine="720"/>
        <w:rPr>
          <w:sz w:val="20"/>
        </w:rPr>
      </w:pPr>
    </w:p>
    <w:p w14:paraId="0A7E5A97" w14:textId="77777777" w:rsidR="008C6258" w:rsidRDefault="008C6258" w:rsidP="008C6258">
      <w:pPr>
        <w:pStyle w:val="NoSpacing"/>
        <w:ind w:left="5040" w:firstLine="720"/>
        <w:rPr>
          <w:i/>
          <w:sz w:val="20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98176" behindDoc="0" locked="0" layoutInCell="1" allowOverlap="1" wp14:anchorId="11CC782B" wp14:editId="6C2AC32A">
            <wp:simplePos x="0" y="0"/>
            <wp:positionH relativeFrom="margin">
              <wp:posOffset>4345804</wp:posOffset>
            </wp:positionH>
            <wp:positionV relativeFrom="paragraph">
              <wp:posOffset>6237</wp:posOffset>
            </wp:positionV>
            <wp:extent cx="288290" cy="288290"/>
            <wp:effectExtent l="0" t="0" r="0" b="0"/>
            <wp:wrapSquare wrapText="bothSides"/>
            <wp:docPr id="211" name="Picture 211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</w:rPr>
        <w:t xml:space="preserve">-Click       + </w:t>
      </w:r>
      <w:proofErr w:type="gramStart"/>
      <w:r>
        <w:rPr>
          <w:sz w:val="20"/>
        </w:rPr>
        <w:t>R  to</w:t>
      </w:r>
      <w:proofErr w:type="gramEnd"/>
      <w:r>
        <w:rPr>
          <w:sz w:val="20"/>
        </w:rPr>
        <w:t xml:space="preserve"> Open </w:t>
      </w:r>
      <w:r w:rsidRPr="00C85F01">
        <w:rPr>
          <w:i/>
          <w:sz w:val="20"/>
        </w:rPr>
        <w:t>RUN</w:t>
      </w:r>
    </w:p>
    <w:p w14:paraId="2C6617CB" w14:textId="77777777" w:rsidR="008C6258" w:rsidRDefault="008C6258" w:rsidP="008C6258">
      <w:pPr>
        <w:pStyle w:val="NoSpacing"/>
        <w:rPr>
          <w:sz w:val="20"/>
        </w:rPr>
      </w:pPr>
      <w:r>
        <w:rPr>
          <w:i/>
          <w:sz w:val="20"/>
        </w:rPr>
        <w:tab/>
      </w:r>
      <w:r>
        <w:rPr>
          <w:i/>
          <w:sz w:val="20"/>
        </w:rPr>
        <w:tab/>
      </w:r>
      <w:r>
        <w:rPr>
          <w:i/>
          <w:sz w:val="20"/>
        </w:rPr>
        <w:tab/>
      </w:r>
    </w:p>
    <w:p w14:paraId="63AB7E6A" w14:textId="77777777" w:rsidR="008C6258" w:rsidRDefault="008C6258" w:rsidP="008C6258">
      <w:pPr>
        <w:pStyle w:val="NoSpacing"/>
        <w:ind w:left="5040" w:firstLine="720"/>
        <w:rPr>
          <w:sz w:val="20"/>
        </w:rPr>
      </w:pPr>
      <w:r>
        <w:rPr>
          <w:sz w:val="20"/>
        </w:rPr>
        <w:t>-Type “</w:t>
      </w:r>
      <w:proofErr w:type="spellStart"/>
      <w:r>
        <w:rPr>
          <w:sz w:val="20"/>
        </w:rPr>
        <w:t>dxdiag</w:t>
      </w:r>
      <w:proofErr w:type="spellEnd"/>
      <w:r>
        <w:rPr>
          <w:sz w:val="20"/>
        </w:rPr>
        <w:t>” and Hit Enter/OK</w:t>
      </w:r>
    </w:p>
    <w:p w14:paraId="451DA723" w14:textId="77777777" w:rsidR="008C6258" w:rsidRDefault="008C6258" w:rsidP="008C6258">
      <w:pPr>
        <w:pStyle w:val="NoSpacing"/>
        <w:rPr>
          <w:sz w:val="24"/>
        </w:rPr>
      </w:pPr>
    </w:p>
    <w:p w14:paraId="1DA1C282" w14:textId="77777777" w:rsidR="008C6258" w:rsidRDefault="008C6258" w:rsidP="008C6258">
      <w:pPr>
        <w:pStyle w:val="NoSpacing"/>
        <w:rPr>
          <w:sz w:val="24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99200" behindDoc="0" locked="0" layoutInCell="1" allowOverlap="1" wp14:anchorId="3F8E0F47" wp14:editId="47ECFBB9">
            <wp:simplePos x="0" y="0"/>
            <wp:positionH relativeFrom="page">
              <wp:posOffset>4701708</wp:posOffset>
            </wp:positionH>
            <wp:positionV relativeFrom="paragraph">
              <wp:posOffset>3159</wp:posOffset>
            </wp:positionV>
            <wp:extent cx="1909301" cy="1134319"/>
            <wp:effectExtent l="0" t="0" r="0" b="889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" t="62043" r="69214" b="6768"/>
                    <a:stretch/>
                  </pic:blipFill>
                  <pic:spPr bwMode="auto">
                    <a:xfrm>
                      <a:off x="0" y="0"/>
                      <a:ext cx="1909301" cy="113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1AFB211" w14:textId="77777777" w:rsidR="008C6258" w:rsidRDefault="008C6258" w:rsidP="008C6258">
      <w:pPr>
        <w:pStyle w:val="NoSpacing"/>
        <w:rPr>
          <w:sz w:val="24"/>
        </w:rPr>
      </w:pPr>
    </w:p>
    <w:p w14:paraId="2C4F22E6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72FA9A88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13075077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1AA69EDA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0528DED3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0BF8FF06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6A5C4FC3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726CC9B9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5283AEE6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20D98E97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553FF2F2" w14:textId="77777777" w:rsidR="008C6258" w:rsidRDefault="008C6258" w:rsidP="00C077DB">
      <w:pPr>
        <w:pStyle w:val="NoSpacing"/>
        <w:ind w:left="1080"/>
        <w:rPr>
          <w:sz w:val="24"/>
        </w:rPr>
      </w:pPr>
    </w:p>
    <w:p w14:paraId="115821AE" w14:textId="77777777" w:rsidR="00FB50F7" w:rsidRDefault="00FB50F7" w:rsidP="00FB50F7">
      <w:pPr>
        <w:pStyle w:val="NoSpacing"/>
        <w:rPr>
          <w:sz w:val="24"/>
        </w:rPr>
      </w:pPr>
    </w:p>
    <w:p w14:paraId="7D10DC09" w14:textId="77777777" w:rsidR="00C077DB" w:rsidRDefault="00C077DB" w:rsidP="00FB50F7">
      <w:pPr>
        <w:pStyle w:val="NoSpacing"/>
        <w:rPr>
          <w:sz w:val="24"/>
        </w:rPr>
      </w:pPr>
    </w:p>
    <w:p w14:paraId="0AD63E95" w14:textId="77777777" w:rsidR="00C077DB" w:rsidRDefault="00C077DB" w:rsidP="00FB50F7">
      <w:pPr>
        <w:pStyle w:val="NoSpacing"/>
        <w:rPr>
          <w:sz w:val="24"/>
        </w:rPr>
      </w:pPr>
    </w:p>
    <w:p w14:paraId="582B909A" w14:textId="77777777" w:rsidR="00C077DB" w:rsidRDefault="00C077DB" w:rsidP="00FB50F7">
      <w:pPr>
        <w:pStyle w:val="NoSpacing"/>
        <w:rPr>
          <w:sz w:val="24"/>
        </w:rPr>
      </w:pPr>
    </w:p>
    <w:p w14:paraId="1A573FCF" w14:textId="77777777" w:rsidR="00C077DB" w:rsidRDefault="00C077DB" w:rsidP="00FB50F7">
      <w:pPr>
        <w:pStyle w:val="NoSpacing"/>
        <w:rPr>
          <w:sz w:val="24"/>
        </w:rPr>
      </w:pPr>
    </w:p>
    <w:p w14:paraId="2037B634" w14:textId="77777777" w:rsidR="00FB50F7" w:rsidRDefault="00FB50F7" w:rsidP="00FB50F7">
      <w:pPr>
        <w:pStyle w:val="NoSpacing"/>
        <w:rPr>
          <w:sz w:val="24"/>
        </w:rPr>
      </w:pPr>
    </w:p>
    <w:p w14:paraId="14559FBE" w14:textId="77777777" w:rsidR="00BA396F" w:rsidRDefault="00BA396F" w:rsidP="00BA396F">
      <w:pPr>
        <w:pStyle w:val="NoSpacing"/>
        <w:numPr>
          <w:ilvl w:val="0"/>
          <w:numId w:val="25"/>
        </w:numPr>
        <w:rPr>
          <w:sz w:val="24"/>
        </w:rPr>
      </w:pPr>
      <w:r>
        <w:rPr>
          <w:sz w:val="24"/>
        </w:rPr>
        <w:lastRenderedPageBreak/>
        <w:t>S/N</w:t>
      </w:r>
    </w:p>
    <w:p w14:paraId="33DDEE00" w14:textId="77777777" w:rsidR="00C077DB" w:rsidRDefault="00C077DB" w:rsidP="00C077DB">
      <w:pPr>
        <w:pStyle w:val="NoSpacing"/>
        <w:ind w:left="720"/>
        <w:rPr>
          <w:sz w:val="24"/>
        </w:rPr>
      </w:pPr>
    </w:p>
    <w:p w14:paraId="640055C2" w14:textId="77777777" w:rsidR="00B004B2" w:rsidRDefault="00BA396F" w:rsidP="00BA396F">
      <w:pPr>
        <w:pStyle w:val="NoSpacing"/>
        <w:numPr>
          <w:ilvl w:val="0"/>
          <w:numId w:val="25"/>
        </w:numPr>
        <w:rPr>
          <w:sz w:val="24"/>
        </w:rPr>
      </w:pPr>
      <w:r>
        <w:rPr>
          <w:sz w:val="24"/>
        </w:rPr>
        <w:t>SNID</w:t>
      </w:r>
      <w:r w:rsidR="00C077DB">
        <w:rPr>
          <w:sz w:val="24"/>
        </w:rPr>
        <w:tab/>
      </w:r>
    </w:p>
    <w:p w14:paraId="7BE6D28F" w14:textId="77777777" w:rsidR="00B004B2" w:rsidRDefault="00B2005F" w:rsidP="00B004B2">
      <w:pPr>
        <w:pStyle w:val="ListParagraph"/>
        <w:rPr>
          <w:i/>
          <w:sz w:val="24"/>
        </w:rPr>
      </w:pPr>
      <w:r>
        <w:rPr>
          <w:noProof/>
        </w:rPr>
        <w:pict w14:anchorId="6981B562">
          <v:shape id="_x0000_s1030" type="#_x0000_t75" style="position:absolute;left:0;text-align:left;margin-left:29.3pt;margin-top:11.4pt;width:253.15pt;height:118.15pt;z-index:251667456;mso-position-horizontal-relative:text;mso-position-vertical-relative:text;mso-width-relative:page;mso-height-relative:page">
            <v:imagedata r:id="rId14" o:title="1620788886615" croptop="24632f"/>
            <w10:wrap type="square"/>
          </v:shape>
        </w:pict>
      </w:r>
    </w:p>
    <w:p w14:paraId="6128A50B" w14:textId="77777777" w:rsidR="00B004B2" w:rsidRDefault="00B004B2" w:rsidP="00B004B2">
      <w:pPr>
        <w:pStyle w:val="NoSpacing"/>
        <w:ind w:left="6096"/>
        <w:rPr>
          <w:i/>
          <w:sz w:val="24"/>
        </w:rPr>
      </w:pPr>
      <w:r>
        <w:rPr>
          <w:i/>
          <w:sz w:val="24"/>
        </w:rPr>
        <w:t xml:space="preserve">Note: </w:t>
      </w:r>
    </w:p>
    <w:p w14:paraId="6F5082D1" w14:textId="77777777" w:rsidR="00BA396F" w:rsidRDefault="00B004B2" w:rsidP="00B004B2">
      <w:pPr>
        <w:pStyle w:val="NoSpacing"/>
        <w:ind w:left="6096"/>
        <w:rPr>
          <w:sz w:val="24"/>
        </w:rPr>
      </w:pPr>
      <w:r>
        <w:rPr>
          <w:i/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184DE3" wp14:editId="2F70DCC6">
                <wp:simplePos x="0" y="0"/>
                <wp:positionH relativeFrom="column">
                  <wp:posOffset>1421574</wp:posOffset>
                </wp:positionH>
                <wp:positionV relativeFrom="paragraph">
                  <wp:posOffset>259601</wp:posOffset>
                </wp:positionV>
                <wp:extent cx="1226247" cy="258991"/>
                <wp:effectExtent l="0" t="0" r="12065" b="27305"/>
                <wp:wrapNone/>
                <wp:docPr id="123" name="Oval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247" cy="25899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F62987" id="Oval 123" o:spid="_x0000_s1026" style="position:absolute;margin-left:111.95pt;margin-top:20.45pt;width:96.55pt;height:20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C077DB" w:rsidRPr="00C077DB">
        <w:rPr>
          <w:i/>
          <w:sz w:val="24"/>
        </w:rPr>
        <w:t>S/N</w:t>
      </w:r>
      <w:r w:rsidR="00C077DB">
        <w:rPr>
          <w:sz w:val="24"/>
        </w:rPr>
        <w:t xml:space="preserve"> and </w:t>
      </w:r>
      <w:r w:rsidR="00C077DB" w:rsidRPr="00C077DB">
        <w:rPr>
          <w:i/>
          <w:sz w:val="24"/>
        </w:rPr>
        <w:t>SNID</w:t>
      </w:r>
      <w:r w:rsidR="00C077DB">
        <w:rPr>
          <w:i/>
          <w:sz w:val="24"/>
        </w:rPr>
        <w:t xml:space="preserve"> </w:t>
      </w:r>
      <w:r w:rsidR="00C077DB">
        <w:rPr>
          <w:sz w:val="24"/>
        </w:rPr>
        <w:t xml:space="preserve">sticker located </w:t>
      </w:r>
      <w:r>
        <w:rPr>
          <w:sz w:val="24"/>
        </w:rPr>
        <w:t>under your device/unit</w:t>
      </w:r>
    </w:p>
    <w:p w14:paraId="7EB7745F" w14:textId="77777777" w:rsidR="00C077DB" w:rsidRDefault="00B004B2" w:rsidP="00C077DB">
      <w:pPr>
        <w:pStyle w:val="NoSpacing"/>
        <w:rPr>
          <w:sz w:val="24"/>
        </w:rPr>
      </w:pPr>
      <w:r>
        <w:rPr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D27392" wp14:editId="7FA86122">
                <wp:simplePos x="0" y="0"/>
                <wp:positionH relativeFrom="column">
                  <wp:posOffset>1241425</wp:posOffset>
                </wp:positionH>
                <wp:positionV relativeFrom="paragraph">
                  <wp:posOffset>139906</wp:posOffset>
                </wp:positionV>
                <wp:extent cx="1072967" cy="264278"/>
                <wp:effectExtent l="0" t="0" r="13335" b="21590"/>
                <wp:wrapNone/>
                <wp:docPr id="127" name="Ova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967" cy="26427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169FC0" id="Oval 127" o:spid="_x0000_s1026" style="position:absolute;margin-left:97.75pt;margin-top:11pt;width:84.5pt;height:20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A33EEC" wp14:editId="06B1E165">
                <wp:simplePos x="0" y="0"/>
                <wp:positionH relativeFrom="column">
                  <wp:posOffset>2647998</wp:posOffset>
                </wp:positionH>
                <wp:positionV relativeFrom="paragraph">
                  <wp:posOffset>25088</wp:posOffset>
                </wp:positionV>
                <wp:extent cx="1337306" cy="369988"/>
                <wp:effectExtent l="0" t="0" r="34925" b="3048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7306" cy="36998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213108" id="Straight Connector 124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5pt,2pt" to="313.8pt,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" strokecolor="red" strokeweight=".5pt">
                <v:stroke joinstyle="miter"/>
              </v:line>
            </w:pict>
          </mc:Fallback>
        </mc:AlternateContent>
      </w:r>
    </w:p>
    <w:p w14:paraId="5EF868CE" w14:textId="77777777" w:rsidR="00C077DB" w:rsidRDefault="00B004B2" w:rsidP="00C077DB">
      <w:pPr>
        <w:pStyle w:val="NoSpacing"/>
        <w:rPr>
          <w:sz w:val="24"/>
        </w:rPr>
      </w:pPr>
      <w:r>
        <w:rPr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208454" wp14:editId="078183E7">
                <wp:simplePos x="0" y="0"/>
                <wp:positionH relativeFrom="column">
                  <wp:posOffset>2193503</wp:posOffset>
                </wp:positionH>
                <wp:positionV relativeFrom="paragraph">
                  <wp:posOffset>156166</wp:posOffset>
                </wp:positionV>
                <wp:extent cx="903829" cy="824546"/>
                <wp:effectExtent l="0" t="0" r="29845" b="33020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3829" cy="82454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3782C9" id="Straight Connector 192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7pt,12.3pt" to="243.85pt,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" strokecolor="yellow" strokeweight=".5pt">
                <v:stroke joinstyle="miter"/>
              </v:line>
            </w:pict>
          </mc:Fallback>
        </mc:AlternateContent>
      </w:r>
    </w:p>
    <w:p w14:paraId="7AD99042" w14:textId="77777777" w:rsidR="00C077DB" w:rsidRDefault="00B004B2" w:rsidP="00C077DB">
      <w:pPr>
        <w:pStyle w:val="NoSpacing"/>
        <w:rPr>
          <w:sz w:val="24"/>
        </w:rPr>
      </w:pPr>
      <w:r w:rsidRPr="00B004B2">
        <w:rPr>
          <w:noProof/>
          <w:sz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EADF24A" wp14:editId="4234AB4B">
                <wp:simplePos x="0" y="0"/>
                <wp:positionH relativeFrom="column">
                  <wp:posOffset>3984228</wp:posOffset>
                </wp:positionH>
                <wp:positionV relativeFrom="paragraph">
                  <wp:posOffset>6970</wp:posOffset>
                </wp:positionV>
                <wp:extent cx="1886941" cy="1404620"/>
                <wp:effectExtent l="0" t="0" r="18415" b="15240"/>
                <wp:wrapNone/>
                <wp:docPr id="1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69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CDBDC" w14:textId="77777777" w:rsidR="00B004B2" w:rsidRPr="00B004B2" w:rsidRDefault="00B004B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3. S/N:   NXA1WSP002103A27C3400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5FAEC1" id="_x0000_s1027" type="#_x0000_t202" style="position:absolute;margin-left:313.7pt;margin-top:.55pt;width:148.6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">
                <v:textbox style="mso-fit-shape-to-text:t">
                  <w:txbxContent>
                    <w:p w:rsidR="00B004B2" w:rsidRPr="00B004B2" w:rsidRDefault="00B004B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3. S/N:   NXA1WSP002103A27C3400</w:t>
                      </w:r>
                    </w:p>
                  </w:txbxContent>
                </v:textbox>
              </v:shape>
            </w:pict>
          </mc:Fallback>
        </mc:AlternateContent>
      </w:r>
    </w:p>
    <w:p w14:paraId="078023A0" w14:textId="77777777" w:rsidR="00C077DB" w:rsidRDefault="00C077DB" w:rsidP="00C077DB">
      <w:pPr>
        <w:pStyle w:val="NoSpacing"/>
        <w:rPr>
          <w:sz w:val="24"/>
        </w:rPr>
      </w:pPr>
    </w:p>
    <w:p w14:paraId="59E3571D" w14:textId="77777777" w:rsidR="00C077DB" w:rsidRDefault="00C077DB" w:rsidP="00C077DB">
      <w:pPr>
        <w:pStyle w:val="NoSpacing"/>
        <w:rPr>
          <w:sz w:val="24"/>
        </w:rPr>
      </w:pPr>
    </w:p>
    <w:p w14:paraId="0191D0E6" w14:textId="77777777" w:rsidR="00C077DB" w:rsidRDefault="00C077DB" w:rsidP="00C077DB">
      <w:pPr>
        <w:pStyle w:val="NoSpacing"/>
        <w:rPr>
          <w:sz w:val="24"/>
        </w:rPr>
      </w:pPr>
    </w:p>
    <w:p w14:paraId="5207C778" w14:textId="77777777" w:rsidR="00C077DB" w:rsidRDefault="00B004B2" w:rsidP="00C077DB">
      <w:pPr>
        <w:pStyle w:val="NoSpacing"/>
        <w:rPr>
          <w:sz w:val="24"/>
        </w:rPr>
      </w:pPr>
      <w:r w:rsidRPr="00B004B2">
        <w:rPr>
          <w:noProof/>
          <w:sz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99C2EBD" wp14:editId="77BA0856">
                <wp:simplePos x="0" y="0"/>
                <wp:positionH relativeFrom="column">
                  <wp:posOffset>2801297</wp:posOffset>
                </wp:positionH>
                <wp:positionV relativeFrom="paragraph">
                  <wp:posOffset>50312</wp:posOffset>
                </wp:positionV>
                <wp:extent cx="1886941" cy="1404620"/>
                <wp:effectExtent l="0" t="0" r="18415" b="15240"/>
                <wp:wrapNone/>
                <wp:docPr id="1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69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51B4F" w14:textId="77777777" w:rsidR="00B004B2" w:rsidRPr="00B004B2" w:rsidRDefault="00B004B2" w:rsidP="00B004B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4. SNID:  10310713234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FDA821" id="_x0000_s1028" type="#_x0000_t202" style="position:absolute;margin-left:220.55pt;margin-top:3.95pt;width:148.6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">
                <v:textbox style="mso-fit-shape-to-text:t">
                  <w:txbxContent>
                    <w:p w:rsidR="00B004B2" w:rsidRPr="00B004B2" w:rsidRDefault="00B004B2" w:rsidP="00B004B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4. SNID</w:t>
                      </w:r>
                      <w:r>
                        <w:rPr>
                          <w:sz w:val="18"/>
                        </w:rPr>
                        <w:t xml:space="preserve">: </w:t>
                      </w:r>
                      <w:r>
                        <w:rPr>
                          <w:sz w:val="18"/>
                        </w:rPr>
                        <w:t xml:space="preserve"> 10310713234</w:t>
                      </w:r>
                    </w:p>
                  </w:txbxContent>
                </v:textbox>
              </v:shape>
            </w:pict>
          </mc:Fallback>
        </mc:AlternateContent>
      </w:r>
    </w:p>
    <w:p w14:paraId="0F7C1E1D" w14:textId="77777777" w:rsidR="00C077DB" w:rsidRDefault="00C077DB" w:rsidP="00C077DB">
      <w:pPr>
        <w:pStyle w:val="NoSpacing"/>
        <w:rPr>
          <w:sz w:val="24"/>
        </w:rPr>
      </w:pPr>
    </w:p>
    <w:p w14:paraId="279C0379" w14:textId="77777777" w:rsidR="00C077DB" w:rsidRDefault="00C077DB" w:rsidP="00C077DB">
      <w:pPr>
        <w:pStyle w:val="NoSpacing"/>
        <w:rPr>
          <w:sz w:val="24"/>
        </w:rPr>
      </w:pPr>
    </w:p>
    <w:p w14:paraId="273DF0A1" w14:textId="77777777" w:rsidR="00C077DB" w:rsidRDefault="00C077DB" w:rsidP="00C077DB">
      <w:pPr>
        <w:pStyle w:val="NoSpacing"/>
        <w:rPr>
          <w:sz w:val="24"/>
        </w:rPr>
      </w:pPr>
    </w:p>
    <w:p w14:paraId="0E4528C2" w14:textId="77777777" w:rsidR="00C077DB" w:rsidRDefault="00C077DB" w:rsidP="00C077DB">
      <w:pPr>
        <w:pStyle w:val="NoSpacing"/>
        <w:rPr>
          <w:sz w:val="24"/>
        </w:rPr>
      </w:pPr>
    </w:p>
    <w:p w14:paraId="0E394CE8" w14:textId="77777777" w:rsidR="00BA396F" w:rsidRDefault="00B004B2" w:rsidP="00BA396F">
      <w:pPr>
        <w:pStyle w:val="NoSpacing"/>
        <w:numPr>
          <w:ilvl w:val="0"/>
          <w:numId w:val="25"/>
        </w:numPr>
        <w:rPr>
          <w:sz w:val="24"/>
        </w:rPr>
      </w:pPr>
      <w:r>
        <w:rPr>
          <w:sz w:val="24"/>
        </w:rPr>
        <w:t>Operating</w:t>
      </w:r>
      <w:r w:rsidR="00BA396F">
        <w:rPr>
          <w:sz w:val="24"/>
        </w:rPr>
        <w:t xml:space="preserve"> System</w:t>
      </w:r>
    </w:p>
    <w:p w14:paraId="47481D1F" w14:textId="77777777" w:rsidR="00C85F01" w:rsidRDefault="00C85F01" w:rsidP="00B004B2">
      <w:pPr>
        <w:pStyle w:val="NoSpacing"/>
        <w:rPr>
          <w:noProof/>
          <w:lang w:val="en-PH" w:eastAsia="en-PH"/>
        </w:rPr>
      </w:pPr>
    </w:p>
    <w:p w14:paraId="34921AFC" w14:textId="77777777" w:rsidR="00B004B2" w:rsidRDefault="00B004B2" w:rsidP="00B004B2">
      <w:pPr>
        <w:pStyle w:val="NoSpacing"/>
        <w:rPr>
          <w:sz w:val="24"/>
        </w:rPr>
      </w:pPr>
      <w:r>
        <w:rPr>
          <w:noProof/>
          <w:sz w:val="24"/>
          <w:lang w:val="en-PH" w:eastAsia="en-PH"/>
        </w:rPr>
        <w:drawing>
          <wp:anchor distT="0" distB="0" distL="114300" distR="114300" simplePos="0" relativeHeight="251676672" behindDoc="0" locked="0" layoutInCell="1" allowOverlap="1" wp14:anchorId="36DEB8DD" wp14:editId="1966C63C">
            <wp:simplePos x="0" y="0"/>
            <wp:positionH relativeFrom="column">
              <wp:posOffset>403809</wp:posOffset>
            </wp:positionH>
            <wp:positionV relativeFrom="paragraph">
              <wp:posOffset>2041</wp:posOffset>
            </wp:positionV>
            <wp:extent cx="2889250" cy="2163445"/>
            <wp:effectExtent l="0" t="0" r="6350" b="8255"/>
            <wp:wrapSquare wrapText="bothSides"/>
            <wp:docPr id="193" name="Picture 193" descr="C:\Users\Acer\AppData\Local\Microsoft\Windows\INetCache\Content.Word\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AppData\Local\Microsoft\Windows\INetCache\Content.Word\DX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1FE86" w14:textId="77777777" w:rsidR="00B004B2" w:rsidRDefault="00B004B2" w:rsidP="00B004B2">
      <w:pPr>
        <w:pStyle w:val="NoSpacing"/>
        <w:rPr>
          <w:sz w:val="24"/>
        </w:rPr>
      </w:pPr>
    </w:p>
    <w:p w14:paraId="072E57BD" w14:textId="77777777" w:rsidR="00B004B2" w:rsidRDefault="00B004B2" w:rsidP="00B004B2">
      <w:pPr>
        <w:pStyle w:val="NoSpacing"/>
        <w:rPr>
          <w:sz w:val="24"/>
        </w:rPr>
      </w:pPr>
    </w:p>
    <w:p w14:paraId="17E8A735" w14:textId="77777777" w:rsidR="00B004B2" w:rsidRDefault="00B004B2" w:rsidP="00B004B2">
      <w:pPr>
        <w:pStyle w:val="NoSpacing"/>
        <w:rPr>
          <w:sz w:val="24"/>
        </w:rPr>
      </w:pPr>
    </w:p>
    <w:p w14:paraId="536362E9" w14:textId="77777777" w:rsidR="00B004B2" w:rsidRDefault="00B004B2" w:rsidP="00B004B2">
      <w:pPr>
        <w:pStyle w:val="NoSpacing"/>
        <w:rPr>
          <w:sz w:val="24"/>
        </w:rPr>
      </w:pPr>
      <w:r w:rsidRPr="00B004B2">
        <w:rPr>
          <w:noProof/>
          <w:sz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6CFBE5F" wp14:editId="3AC6FC6F">
                <wp:simplePos x="0" y="0"/>
                <wp:positionH relativeFrom="column">
                  <wp:posOffset>3793067</wp:posOffset>
                </wp:positionH>
                <wp:positionV relativeFrom="paragraph">
                  <wp:posOffset>3598</wp:posOffset>
                </wp:positionV>
                <wp:extent cx="2218266" cy="1404620"/>
                <wp:effectExtent l="0" t="0" r="10795" b="1524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82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B5D16A" w14:textId="77777777" w:rsidR="00B004B2" w:rsidRPr="00B004B2" w:rsidRDefault="00B004B2" w:rsidP="00B004B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5. Operating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</w:rPr>
                              <w:t>System:Windows</w:t>
                            </w:r>
                            <w:proofErr w:type="spellEnd"/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10 Home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53F441" id="_x0000_s1029" type="#_x0000_t202" style="position:absolute;margin-left:298.65pt;margin-top:.3pt;width:174.65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">
                <v:textbox style="mso-fit-shape-to-text:t">
                  <w:txbxContent>
                    <w:p w:rsidR="00B004B2" w:rsidRPr="00B004B2" w:rsidRDefault="00B004B2" w:rsidP="00B004B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5. Operating </w:t>
                      </w:r>
                      <w:proofErr w:type="spellStart"/>
                      <w:r>
                        <w:rPr>
                          <w:sz w:val="18"/>
                        </w:rPr>
                        <w:t>System</w:t>
                      </w:r>
                      <w:proofErr w:type="gramStart"/>
                      <w:r>
                        <w:rPr>
                          <w:sz w:val="18"/>
                        </w:rPr>
                        <w:t>:Windows</w:t>
                      </w:r>
                      <w:proofErr w:type="spellEnd"/>
                      <w:proofErr w:type="gramEnd"/>
                      <w:r>
                        <w:rPr>
                          <w:sz w:val="18"/>
                        </w:rPr>
                        <w:t xml:space="preserve"> 10 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CEF175" wp14:editId="64120C1D">
                <wp:simplePos x="0" y="0"/>
                <wp:positionH relativeFrom="column">
                  <wp:posOffset>1010794</wp:posOffset>
                </wp:positionH>
                <wp:positionV relativeFrom="paragraph">
                  <wp:posOffset>101396</wp:posOffset>
                </wp:positionV>
                <wp:extent cx="1815451" cy="210246"/>
                <wp:effectExtent l="0" t="0" r="13970" b="18415"/>
                <wp:wrapNone/>
                <wp:docPr id="194" name="Oval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451" cy="2102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3502DB" id="Oval 194" o:spid="_x0000_s1026" style="position:absolute;margin-left:79.6pt;margin-top:8pt;width:142.95pt;height:16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</w:p>
    <w:p w14:paraId="26D66980" w14:textId="77777777" w:rsidR="00B004B2" w:rsidRDefault="00B004B2" w:rsidP="00B004B2">
      <w:pPr>
        <w:pStyle w:val="NoSpacing"/>
        <w:rPr>
          <w:sz w:val="24"/>
        </w:rPr>
      </w:pPr>
      <w:r>
        <w:rPr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67A30E" wp14:editId="59E726DA">
                <wp:simplePos x="0" y="0"/>
                <wp:positionH relativeFrom="column">
                  <wp:posOffset>2766560</wp:posOffset>
                </wp:positionH>
                <wp:positionV relativeFrom="paragraph">
                  <wp:posOffset>33182</wp:posOffset>
                </wp:positionV>
                <wp:extent cx="1027865" cy="26698"/>
                <wp:effectExtent l="0" t="0" r="20320" b="3048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7865" cy="2669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ECB523" id="Straight Connector 195" o:spid="_x0000_s1026" style="position:absolute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85pt,2.6pt" to="298.8pt,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" strokecolor="red" strokeweight=".5pt">
                <v:stroke joinstyle="miter"/>
              </v:line>
            </w:pict>
          </mc:Fallback>
        </mc:AlternateContent>
      </w:r>
    </w:p>
    <w:p w14:paraId="0A9A19B6" w14:textId="77777777" w:rsidR="00B004B2" w:rsidRDefault="00B004B2" w:rsidP="00B004B2">
      <w:pPr>
        <w:pStyle w:val="NoSpacing"/>
        <w:rPr>
          <w:sz w:val="24"/>
        </w:rPr>
      </w:pPr>
    </w:p>
    <w:p w14:paraId="54D91629" w14:textId="77777777" w:rsidR="00672FC6" w:rsidRDefault="00672FC6" w:rsidP="00B004B2">
      <w:pPr>
        <w:pStyle w:val="NoSpacing"/>
        <w:ind w:left="1080" w:firstLine="360"/>
        <w:rPr>
          <w:sz w:val="24"/>
        </w:rPr>
      </w:pPr>
    </w:p>
    <w:p w14:paraId="273401D5" w14:textId="77777777" w:rsidR="00672FC6" w:rsidRDefault="00672FC6" w:rsidP="00B004B2">
      <w:pPr>
        <w:pStyle w:val="NoSpacing"/>
        <w:ind w:left="1080" w:firstLine="360"/>
        <w:rPr>
          <w:sz w:val="24"/>
        </w:rPr>
      </w:pPr>
    </w:p>
    <w:p w14:paraId="1137012E" w14:textId="77777777" w:rsidR="00672FC6" w:rsidRDefault="00672FC6" w:rsidP="00B004B2">
      <w:pPr>
        <w:pStyle w:val="NoSpacing"/>
        <w:ind w:left="1080" w:firstLine="360"/>
        <w:rPr>
          <w:sz w:val="24"/>
        </w:rPr>
      </w:pPr>
    </w:p>
    <w:p w14:paraId="0634E90D" w14:textId="77777777" w:rsidR="00672FC6" w:rsidRPr="00672FC6" w:rsidRDefault="00B004B2" w:rsidP="00672FC6">
      <w:pPr>
        <w:pStyle w:val="NoSpacing"/>
        <w:ind w:left="1080" w:firstLine="360"/>
        <w:rPr>
          <w:sz w:val="24"/>
        </w:rPr>
      </w:pPr>
      <w:r>
        <w:rPr>
          <w:sz w:val="24"/>
        </w:rPr>
        <w:tab/>
        <w:t>Open DirectX Diagnostic Tool (</w:t>
      </w:r>
      <w:proofErr w:type="spellStart"/>
      <w:r>
        <w:rPr>
          <w:sz w:val="24"/>
        </w:rPr>
        <w:t>dxdiag</w:t>
      </w:r>
      <w:proofErr w:type="spellEnd"/>
      <w:r>
        <w:rPr>
          <w:sz w:val="24"/>
        </w:rPr>
        <w:t>)</w:t>
      </w:r>
    </w:p>
    <w:p w14:paraId="36DD5910" w14:textId="77777777" w:rsidR="00672FC6" w:rsidRDefault="00672FC6" w:rsidP="00672FC6">
      <w:pPr>
        <w:pStyle w:val="NoSpacing"/>
        <w:ind w:left="5040" w:firstLine="720"/>
        <w:rPr>
          <w:sz w:val="20"/>
        </w:rPr>
      </w:pPr>
    </w:p>
    <w:p w14:paraId="64AE7D46" w14:textId="77777777" w:rsidR="00672FC6" w:rsidRDefault="00672FC6" w:rsidP="00672FC6">
      <w:pPr>
        <w:pStyle w:val="NoSpacing"/>
        <w:ind w:left="5040" w:firstLine="720"/>
        <w:rPr>
          <w:i/>
          <w:sz w:val="20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95104" behindDoc="0" locked="0" layoutInCell="1" allowOverlap="1" wp14:anchorId="13CA6013" wp14:editId="55D47B70">
            <wp:simplePos x="0" y="0"/>
            <wp:positionH relativeFrom="margin">
              <wp:posOffset>4345804</wp:posOffset>
            </wp:positionH>
            <wp:positionV relativeFrom="paragraph">
              <wp:posOffset>6237</wp:posOffset>
            </wp:positionV>
            <wp:extent cx="288290" cy="288290"/>
            <wp:effectExtent l="0" t="0" r="0" b="0"/>
            <wp:wrapSquare wrapText="bothSides"/>
            <wp:docPr id="207" name="Picture 207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</w:rPr>
        <w:t xml:space="preserve">-Click       + </w:t>
      </w:r>
      <w:proofErr w:type="gramStart"/>
      <w:r>
        <w:rPr>
          <w:sz w:val="20"/>
        </w:rPr>
        <w:t>R  to</w:t>
      </w:r>
      <w:proofErr w:type="gramEnd"/>
      <w:r>
        <w:rPr>
          <w:sz w:val="20"/>
        </w:rPr>
        <w:t xml:space="preserve"> Open </w:t>
      </w:r>
      <w:r w:rsidRPr="00C85F01">
        <w:rPr>
          <w:i/>
          <w:sz w:val="20"/>
        </w:rPr>
        <w:t>RUN</w:t>
      </w:r>
    </w:p>
    <w:p w14:paraId="1508C4B1" w14:textId="77777777" w:rsidR="00672FC6" w:rsidRDefault="00672FC6" w:rsidP="00672FC6">
      <w:pPr>
        <w:pStyle w:val="NoSpacing"/>
        <w:rPr>
          <w:sz w:val="20"/>
        </w:rPr>
      </w:pPr>
      <w:r>
        <w:rPr>
          <w:i/>
          <w:sz w:val="20"/>
        </w:rPr>
        <w:tab/>
      </w:r>
      <w:r>
        <w:rPr>
          <w:i/>
          <w:sz w:val="20"/>
        </w:rPr>
        <w:tab/>
      </w:r>
      <w:r>
        <w:rPr>
          <w:i/>
          <w:sz w:val="20"/>
        </w:rPr>
        <w:tab/>
      </w:r>
    </w:p>
    <w:p w14:paraId="0C6E811D" w14:textId="77777777" w:rsidR="00672FC6" w:rsidRDefault="00672FC6" w:rsidP="00672FC6">
      <w:pPr>
        <w:pStyle w:val="NoSpacing"/>
        <w:ind w:left="5040" w:firstLine="720"/>
        <w:rPr>
          <w:sz w:val="20"/>
        </w:rPr>
      </w:pPr>
      <w:r>
        <w:rPr>
          <w:sz w:val="20"/>
        </w:rPr>
        <w:t>-Type “</w:t>
      </w:r>
      <w:proofErr w:type="spellStart"/>
      <w:r>
        <w:rPr>
          <w:sz w:val="20"/>
        </w:rPr>
        <w:t>dxdiag</w:t>
      </w:r>
      <w:proofErr w:type="spellEnd"/>
      <w:r>
        <w:rPr>
          <w:sz w:val="20"/>
        </w:rPr>
        <w:t>” and Hit Enter/OK</w:t>
      </w:r>
    </w:p>
    <w:p w14:paraId="065BDB9A" w14:textId="77777777" w:rsidR="00B004B2" w:rsidRDefault="00B004B2" w:rsidP="00B004B2">
      <w:pPr>
        <w:pStyle w:val="NoSpacing"/>
        <w:rPr>
          <w:sz w:val="24"/>
        </w:rPr>
      </w:pPr>
    </w:p>
    <w:p w14:paraId="0D0460EA" w14:textId="77777777" w:rsidR="00B004B2" w:rsidRDefault="00672FC6" w:rsidP="00B004B2">
      <w:pPr>
        <w:pStyle w:val="NoSpacing"/>
        <w:rPr>
          <w:sz w:val="24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96128" behindDoc="0" locked="0" layoutInCell="1" allowOverlap="1" wp14:anchorId="53905CEA" wp14:editId="6449660E">
            <wp:simplePos x="0" y="0"/>
            <wp:positionH relativeFrom="page">
              <wp:posOffset>4701708</wp:posOffset>
            </wp:positionH>
            <wp:positionV relativeFrom="paragraph">
              <wp:posOffset>3159</wp:posOffset>
            </wp:positionV>
            <wp:extent cx="1909301" cy="1134319"/>
            <wp:effectExtent l="0" t="0" r="0" b="889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" t="62043" r="69214" b="6768"/>
                    <a:stretch/>
                  </pic:blipFill>
                  <pic:spPr bwMode="auto">
                    <a:xfrm>
                      <a:off x="0" y="0"/>
                      <a:ext cx="1909301" cy="113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06ACCC" w14:textId="77777777" w:rsidR="00B004B2" w:rsidRDefault="00B004B2" w:rsidP="00B004B2">
      <w:pPr>
        <w:pStyle w:val="NoSpacing"/>
        <w:rPr>
          <w:sz w:val="24"/>
        </w:rPr>
      </w:pPr>
    </w:p>
    <w:p w14:paraId="27200C5E" w14:textId="77777777" w:rsidR="00B004B2" w:rsidRDefault="00B004B2" w:rsidP="00B004B2">
      <w:pPr>
        <w:pStyle w:val="NoSpacing"/>
        <w:rPr>
          <w:sz w:val="24"/>
        </w:rPr>
      </w:pPr>
    </w:p>
    <w:p w14:paraId="1387282D" w14:textId="77777777" w:rsidR="00B004B2" w:rsidRDefault="00B004B2" w:rsidP="00B004B2">
      <w:pPr>
        <w:pStyle w:val="NoSpacing"/>
        <w:rPr>
          <w:sz w:val="24"/>
        </w:rPr>
      </w:pPr>
    </w:p>
    <w:p w14:paraId="431CF866" w14:textId="77777777" w:rsidR="00C85F01" w:rsidRDefault="00C85F01" w:rsidP="00B004B2">
      <w:pPr>
        <w:pStyle w:val="NoSpacing"/>
        <w:rPr>
          <w:sz w:val="24"/>
        </w:rPr>
      </w:pPr>
    </w:p>
    <w:p w14:paraId="497247C8" w14:textId="77777777" w:rsidR="00C85F01" w:rsidRDefault="00C85F01" w:rsidP="00B004B2">
      <w:pPr>
        <w:pStyle w:val="NoSpacing"/>
        <w:rPr>
          <w:sz w:val="24"/>
        </w:rPr>
      </w:pPr>
    </w:p>
    <w:p w14:paraId="40389E9F" w14:textId="77777777" w:rsidR="00C85F01" w:rsidRDefault="00C85F01" w:rsidP="00B004B2">
      <w:pPr>
        <w:pStyle w:val="NoSpacing"/>
        <w:rPr>
          <w:sz w:val="24"/>
        </w:rPr>
      </w:pPr>
    </w:p>
    <w:p w14:paraId="572A00DE" w14:textId="77777777" w:rsidR="00C85F01" w:rsidRDefault="00C85F01" w:rsidP="00B004B2">
      <w:pPr>
        <w:pStyle w:val="NoSpacing"/>
        <w:rPr>
          <w:sz w:val="24"/>
        </w:rPr>
      </w:pPr>
    </w:p>
    <w:p w14:paraId="01702CF4" w14:textId="77777777" w:rsidR="00C85F01" w:rsidRDefault="00C85F01" w:rsidP="00B004B2">
      <w:pPr>
        <w:pStyle w:val="NoSpacing"/>
        <w:rPr>
          <w:sz w:val="24"/>
        </w:rPr>
      </w:pPr>
    </w:p>
    <w:p w14:paraId="47793A1F" w14:textId="77777777" w:rsidR="00BA396F" w:rsidRDefault="00BA396F" w:rsidP="00BA396F">
      <w:pPr>
        <w:pStyle w:val="NoSpacing"/>
        <w:numPr>
          <w:ilvl w:val="0"/>
          <w:numId w:val="25"/>
        </w:numPr>
        <w:rPr>
          <w:sz w:val="24"/>
        </w:rPr>
      </w:pPr>
      <w:r>
        <w:rPr>
          <w:sz w:val="24"/>
        </w:rPr>
        <w:t>Mac Address</w:t>
      </w:r>
    </w:p>
    <w:p w14:paraId="10B79AEC" w14:textId="77777777" w:rsidR="00053B54" w:rsidRDefault="00053B54" w:rsidP="00053B54">
      <w:pPr>
        <w:pStyle w:val="NoSpacing"/>
        <w:ind w:left="720"/>
        <w:rPr>
          <w:sz w:val="24"/>
        </w:rPr>
      </w:pPr>
      <w:r>
        <w:rPr>
          <w:sz w:val="24"/>
        </w:rPr>
        <w:t>Open Command Prompt (CMD)</w:t>
      </w:r>
    </w:p>
    <w:p w14:paraId="6EBEFEA3" w14:textId="77777777" w:rsidR="00053B54" w:rsidRDefault="00053B54" w:rsidP="00053B54">
      <w:pPr>
        <w:pStyle w:val="NoSpacing"/>
        <w:ind w:left="720"/>
        <w:rPr>
          <w:sz w:val="24"/>
        </w:rPr>
      </w:pPr>
      <w:r>
        <w:rPr>
          <w:sz w:val="24"/>
        </w:rPr>
        <w:tab/>
        <w:t>Option 1</w:t>
      </w:r>
    </w:p>
    <w:p w14:paraId="303BA82E" w14:textId="77777777" w:rsidR="00053B54" w:rsidRDefault="00053B54" w:rsidP="00053B54">
      <w:pPr>
        <w:pStyle w:val="NoSpacing"/>
        <w:ind w:left="720"/>
        <w:rPr>
          <w:sz w:val="24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82816" behindDoc="0" locked="0" layoutInCell="1" allowOverlap="1" wp14:anchorId="6EDD1A40" wp14:editId="3344EA0F">
            <wp:simplePos x="0" y="0"/>
            <wp:positionH relativeFrom="column">
              <wp:posOffset>1865253</wp:posOffset>
            </wp:positionH>
            <wp:positionV relativeFrom="paragraph">
              <wp:posOffset>3810</wp:posOffset>
            </wp:positionV>
            <wp:extent cx="1036320" cy="214630"/>
            <wp:effectExtent l="0" t="0" r="0" b="0"/>
            <wp:wrapSquare wrapText="bothSides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93" r="83962"/>
                    <a:stretch/>
                  </pic:blipFill>
                  <pic:spPr bwMode="auto">
                    <a:xfrm>
                      <a:off x="0" y="0"/>
                      <a:ext cx="1036320" cy="21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  <w:t xml:space="preserve">       -</w:t>
      </w:r>
      <w:r w:rsidRPr="00053B54">
        <w:rPr>
          <w:sz w:val="20"/>
        </w:rPr>
        <w:t xml:space="preserve">Click Start </w:t>
      </w:r>
    </w:p>
    <w:p w14:paraId="7BAFB503" w14:textId="77777777" w:rsidR="00C85F01" w:rsidRDefault="00C85F01" w:rsidP="00053B54">
      <w:pPr>
        <w:pStyle w:val="NoSpacing"/>
        <w:ind w:left="720"/>
        <w:rPr>
          <w:sz w:val="24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83840" behindDoc="0" locked="0" layoutInCell="1" allowOverlap="1" wp14:anchorId="75D40EFF" wp14:editId="63504CC3">
            <wp:simplePos x="0" y="0"/>
            <wp:positionH relativeFrom="column">
              <wp:posOffset>2306418</wp:posOffset>
            </wp:positionH>
            <wp:positionV relativeFrom="paragraph">
              <wp:posOffset>117719</wp:posOffset>
            </wp:positionV>
            <wp:extent cx="2067560" cy="555625"/>
            <wp:effectExtent l="0" t="0" r="8890" b="0"/>
            <wp:wrapSquare wrapText="bothSides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48" r="68022" b="71576"/>
                    <a:stretch/>
                  </pic:blipFill>
                  <pic:spPr bwMode="auto">
                    <a:xfrm>
                      <a:off x="0" y="0"/>
                      <a:ext cx="2067560" cy="55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B54">
        <w:rPr>
          <w:sz w:val="24"/>
        </w:rPr>
        <w:t xml:space="preserve">                  </w:t>
      </w:r>
    </w:p>
    <w:p w14:paraId="1EC03F29" w14:textId="77777777" w:rsidR="00C85F01" w:rsidRDefault="00C85F01" w:rsidP="00C85F01">
      <w:pPr>
        <w:pStyle w:val="NoSpacing"/>
        <w:ind w:left="720" w:firstLine="720"/>
        <w:rPr>
          <w:noProof/>
          <w:lang w:val="en-PH" w:eastAsia="en-PH"/>
        </w:rPr>
      </w:pPr>
    </w:p>
    <w:p w14:paraId="5043C02A" w14:textId="77777777" w:rsidR="00053B54" w:rsidRDefault="00C85F01" w:rsidP="00C85F01">
      <w:pPr>
        <w:pStyle w:val="NoSpacing"/>
        <w:ind w:left="720" w:firstLine="720"/>
        <w:rPr>
          <w:sz w:val="20"/>
        </w:rPr>
      </w:pPr>
      <w:r>
        <w:rPr>
          <w:sz w:val="24"/>
        </w:rPr>
        <w:t xml:space="preserve">     </w:t>
      </w:r>
      <w:r w:rsidR="00053B54">
        <w:rPr>
          <w:sz w:val="24"/>
        </w:rPr>
        <w:t xml:space="preserve">  -</w:t>
      </w:r>
      <w:r w:rsidR="00053B54">
        <w:rPr>
          <w:sz w:val="20"/>
        </w:rPr>
        <w:t>Search for “CMD”</w:t>
      </w:r>
    </w:p>
    <w:p w14:paraId="522FF4E8" w14:textId="77777777" w:rsidR="00C85F01" w:rsidRDefault="00C85F01" w:rsidP="00C85F01">
      <w:pPr>
        <w:pStyle w:val="NoSpacing"/>
        <w:ind w:left="720" w:firstLine="720"/>
        <w:rPr>
          <w:sz w:val="20"/>
        </w:rPr>
      </w:pPr>
    </w:p>
    <w:p w14:paraId="14D34678" w14:textId="77777777" w:rsidR="00C85F01" w:rsidRDefault="00C85F01" w:rsidP="00C85F01">
      <w:pPr>
        <w:pStyle w:val="NoSpacing"/>
        <w:ind w:left="720" w:firstLine="720"/>
        <w:rPr>
          <w:sz w:val="20"/>
        </w:rPr>
      </w:pPr>
    </w:p>
    <w:p w14:paraId="08432970" w14:textId="77777777" w:rsidR="00C85F01" w:rsidRDefault="00C85F01" w:rsidP="00C85F01">
      <w:pPr>
        <w:pStyle w:val="NoSpacing"/>
        <w:rPr>
          <w:sz w:val="20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85888" behindDoc="0" locked="0" layoutInCell="1" allowOverlap="1" wp14:anchorId="1A9DC60F" wp14:editId="31C3F289">
            <wp:simplePos x="0" y="0"/>
            <wp:positionH relativeFrom="column">
              <wp:posOffset>3269084</wp:posOffset>
            </wp:positionH>
            <wp:positionV relativeFrom="paragraph">
              <wp:posOffset>8255</wp:posOffset>
            </wp:positionV>
            <wp:extent cx="1955800" cy="1151255"/>
            <wp:effectExtent l="0" t="0" r="6350" b="0"/>
            <wp:wrapSquare wrapText="bothSides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" t="61406" r="69036" b="6935"/>
                    <a:stretch/>
                  </pic:blipFill>
                  <pic:spPr bwMode="auto">
                    <a:xfrm>
                      <a:off x="0" y="0"/>
                      <a:ext cx="1955800" cy="11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</w:rPr>
        <w:tab/>
      </w:r>
      <w:r>
        <w:rPr>
          <w:sz w:val="20"/>
        </w:rPr>
        <w:tab/>
        <w:t xml:space="preserve">        </w:t>
      </w:r>
    </w:p>
    <w:p w14:paraId="139957E0" w14:textId="77777777" w:rsidR="00C85F01" w:rsidRDefault="00C85F01" w:rsidP="00C85F01">
      <w:pPr>
        <w:pStyle w:val="NoSpacing"/>
        <w:rPr>
          <w:sz w:val="24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84864" behindDoc="0" locked="0" layoutInCell="1" allowOverlap="1" wp14:anchorId="453C3761" wp14:editId="32255443">
            <wp:simplePos x="0" y="0"/>
            <wp:positionH relativeFrom="margin">
              <wp:posOffset>1766297</wp:posOffset>
            </wp:positionH>
            <wp:positionV relativeFrom="paragraph">
              <wp:posOffset>137498</wp:posOffset>
            </wp:positionV>
            <wp:extent cx="288290" cy="288290"/>
            <wp:effectExtent l="0" t="0" r="0" b="0"/>
            <wp:wrapSquare wrapText="bothSides"/>
            <wp:docPr id="200" name="Picture 200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</w:rPr>
        <w:tab/>
      </w:r>
      <w:r>
        <w:rPr>
          <w:sz w:val="20"/>
        </w:rPr>
        <w:tab/>
        <w:t xml:space="preserve">  </w:t>
      </w:r>
      <w:r>
        <w:rPr>
          <w:sz w:val="24"/>
        </w:rPr>
        <w:t>Option 2</w:t>
      </w:r>
    </w:p>
    <w:p w14:paraId="7CCCE9F6" w14:textId="77777777" w:rsidR="00C85F01" w:rsidRDefault="00C85F01" w:rsidP="00C85F01">
      <w:pPr>
        <w:pStyle w:val="NoSpacing"/>
        <w:rPr>
          <w:i/>
          <w:sz w:val="20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0"/>
        </w:rPr>
        <w:t xml:space="preserve">-Click       + </w:t>
      </w:r>
      <w:proofErr w:type="gramStart"/>
      <w:r>
        <w:rPr>
          <w:sz w:val="20"/>
        </w:rPr>
        <w:t>R  to</w:t>
      </w:r>
      <w:proofErr w:type="gramEnd"/>
      <w:r>
        <w:rPr>
          <w:sz w:val="20"/>
        </w:rPr>
        <w:t xml:space="preserve"> Open </w:t>
      </w:r>
      <w:r w:rsidRPr="00C85F01">
        <w:rPr>
          <w:i/>
          <w:sz w:val="20"/>
        </w:rPr>
        <w:t>RUN</w:t>
      </w:r>
    </w:p>
    <w:p w14:paraId="5C388E68" w14:textId="77777777" w:rsidR="00C85F01" w:rsidRDefault="00C85F01" w:rsidP="00C85F01">
      <w:pPr>
        <w:pStyle w:val="NoSpacing"/>
        <w:rPr>
          <w:sz w:val="20"/>
        </w:rPr>
      </w:pPr>
      <w:r>
        <w:rPr>
          <w:i/>
          <w:sz w:val="20"/>
        </w:rPr>
        <w:tab/>
      </w:r>
      <w:r>
        <w:rPr>
          <w:i/>
          <w:sz w:val="20"/>
        </w:rPr>
        <w:tab/>
      </w:r>
      <w:r>
        <w:rPr>
          <w:i/>
          <w:sz w:val="20"/>
        </w:rPr>
        <w:tab/>
      </w:r>
    </w:p>
    <w:p w14:paraId="00BC185B" w14:textId="77777777" w:rsidR="00C85F01" w:rsidRPr="00C85F01" w:rsidRDefault="00C85F01" w:rsidP="00C85F01">
      <w:pPr>
        <w:pStyle w:val="NoSpacing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-Type “CMD” and Hit Enter/OK</w:t>
      </w:r>
    </w:p>
    <w:p w14:paraId="4AFF161A" w14:textId="77777777" w:rsidR="00C85F01" w:rsidRDefault="00C85F01" w:rsidP="00C85F01">
      <w:pPr>
        <w:pStyle w:val="NoSpacing"/>
        <w:rPr>
          <w:sz w:val="20"/>
        </w:rPr>
      </w:pPr>
    </w:p>
    <w:p w14:paraId="36FFC262" w14:textId="77777777" w:rsidR="00C85F01" w:rsidRDefault="00C85F01" w:rsidP="00C85F01">
      <w:pPr>
        <w:pStyle w:val="NoSpacing"/>
        <w:rPr>
          <w:sz w:val="20"/>
        </w:rPr>
      </w:pPr>
    </w:p>
    <w:p w14:paraId="0CD0EDDD" w14:textId="77777777" w:rsidR="00C85F01" w:rsidRDefault="00C85F01" w:rsidP="00C85F01">
      <w:pPr>
        <w:pStyle w:val="NoSpacing"/>
        <w:rPr>
          <w:sz w:val="20"/>
        </w:rPr>
      </w:pPr>
    </w:p>
    <w:p w14:paraId="4641FCF8" w14:textId="77777777" w:rsidR="00C85F01" w:rsidRDefault="00C85F01" w:rsidP="00C85F01">
      <w:pPr>
        <w:pStyle w:val="NoSpacing"/>
        <w:rPr>
          <w:sz w:val="20"/>
        </w:rPr>
      </w:pPr>
    </w:p>
    <w:p w14:paraId="6C928D15" w14:textId="77777777" w:rsidR="00C85F01" w:rsidRDefault="00C85F01" w:rsidP="00C85F01">
      <w:pPr>
        <w:pStyle w:val="NoSpacing"/>
        <w:rPr>
          <w:sz w:val="20"/>
        </w:rPr>
      </w:pPr>
    </w:p>
    <w:p w14:paraId="4D3B5A69" w14:textId="77777777" w:rsidR="00C85F01" w:rsidRDefault="00C85F01" w:rsidP="00C85F01">
      <w:pPr>
        <w:pStyle w:val="NoSpacing"/>
        <w:rPr>
          <w:sz w:val="20"/>
        </w:rPr>
      </w:pPr>
    </w:p>
    <w:p w14:paraId="79084AAE" w14:textId="77777777" w:rsidR="00C85F01" w:rsidRDefault="00C85F01" w:rsidP="00C85F01">
      <w:pPr>
        <w:pStyle w:val="NoSpacing"/>
        <w:rPr>
          <w:sz w:val="20"/>
        </w:rPr>
      </w:pPr>
    </w:p>
    <w:p w14:paraId="4E25DB90" w14:textId="77777777" w:rsidR="00C85F01" w:rsidRDefault="00C85F01" w:rsidP="00C85F01">
      <w:pPr>
        <w:pStyle w:val="NoSpacing"/>
        <w:rPr>
          <w:sz w:val="20"/>
        </w:rPr>
      </w:pPr>
      <w:r>
        <w:rPr>
          <w:sz w:val="20"/>
        </w:rPr>
        <w:t xml:space="preserve">-Open CMD and type “IPCONFIG/ALL” </w:t>
      </w:r>
    </w:p>
    <w:p w14:paraId="1D6501F3" w14:textId="77777777" w:rsidR="00702D44" w:rsidRDefault="00702D44" w:rsidP="00C85F01">
      <w:pPr>
        <w:pStyle w:val="NoSpacing"/>
        <w:rPr>
          <w:sz w:val="20"/>
        </w:rPr>
      </w:pPr>
      <w:r>
        <w:rPr>
          <w:sz w:val="20"/>
        </w:rPr>
        <w:t>-Locate “Wireless Lan adapter Wi-Fi” and under it “Physical Address”</w:t>
      </w:r>
    </w:p>
    <w:p w14:paraId="47088A90" w14:textId="77777777" w:rsidR="00C85F01" w:rsidRPr="00053B54" w:rsidRDefault="00C85F01" w:rsidP="00C85F01">
      <w:pPr>
        <w:pStyle w:val="NoSpacing"/>
        <w:ind w:left="720" w:firstLine="720"/>
        <w:rPr>
          <w:sz w:val="20"/>
        </w:rPr>
      </w:pPr>
    </w:p>
    <w:p w14:paraId="2DB89480" w14:textId="77777777" w:rsidR="00053B54" w:rsidRDefault="00C85F01" w:rsidP="00053B54">
      <w:pPr>
        <w:pStyle w:val="NoSpacing"/>
        <w:rPr>
          <w:sz w:val="24"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81792" behindDoc="0" locked="0" layoutInCell="1" allowOverlap="1" wp14:anchorId="5D1E67E1" wp14:editId="7283FEE6">
            <wp:simplePos x="0" y="0"/>
            <wp:positionH relativeFrom="page">
              <wp:posOffset>1390280</wp:posOffset>
            </wp:positionH>
            <wp:positionV relativeFrom="paragraph">
              <wp:posOffset>53887</wp:posOffset>
            </wp:positionV>
            <wp:extent cx="3510280" cy="183832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8" t="14520" r="38295" b="35790"/>
                    <a:stretch/>
                  </pic:blipFill>
                  <pic:spPr bwMode="auto">
                    <a:xfrm>
                      <a:off x="0" y="0"/>
                      <a:ext cx="351028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25B257" w14:textId="77777777" w:rsidR="00C85F01" w:rsidRDefault="00C85F01" w:rsidP="00053B54">
      <w:pPr>
        <w:pStyle w:val="NoSpacing"/>
        <w:rPr>
          <w:sz w:val="24"/>
        </w:rPr>
      </w:pPr>
    </w:p>
    <w:p w14:paraId="4A378427" w14:textId="77777777" w:rsidR="00C85F01" w:rsidRDefault="00702D44" w:rsidP="00053B54">
      <w:pPr>
        <w:pStyle w:val="NoSpacing"/>
        <w:rPr>
          <w:sz w:val="24"/>
        </w:rPr>
      </w:pPr>
      <w:r w:rsidRPr="00B004B2">
        <w:rPr>
          <w:noProof/>
          <w:sz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CD6A76E" wp14:editId="61E1F3C3">
                <wp:simplePos x="0" y="0"/>
                <wp:positionH relativeFrom="column">
                  <wp:posOffset>4386805</wp:posOffset>
                </wp:positionH>
                <wp:positionV relativeFrom="paragraph">
                  <wp:posOffset>27731</wp:posOffset>
                </wp:positionV>
                <wp:extent cx="2218266" cy="1404620"/>
                <wp:effectExtent l="0" t="0" r="10795" b="15240"/>
                <wp:wrapNone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82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E0254" w14:textId="77777777" w:rsidR="00C85F01" w:rsidRPr="00B004B2" w:rsidRDefault="00702D44" w:rsidP="00C85F01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6. Mac Address: E8-84-A5-C8-66-21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A93455" id="_x0000_s1030" type="#_x0000_t202" style="position:absolute;margin-left:345.4pt;margin-top:2.2pt;width:174.6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">
                <v:textbox style="mso-fit-shape-to-text:t">
                  <w:txbxContent>
                    <w:p w:rsidR="00C85F01" w:rsidRPr="00B004B2" w:rsidRDefault="00702D44" w:rsidP="00C85F01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6. Mac Address: E8-84-A5-C8-66-21</w:t>
                      </w:r>
                    </w:p>
                  </w:txbxContent>
                </v:textbox>
              </v:shape>
            </w:pict>
          </mc:Fallback>
        </mc:AlternateContent>
      </w:r>
    </w:p>
    <w:p w14:paraId="4ED5B01F" w14:textId="77777777" w:rsidR="00C85F01" w:rsidRDefault="00C85F01" w:rsidP="00053B54">
      <w:pPr>
        <w:pStyle w:val="NoSpacing"/>
        <w:rPr>
          <w:sz w:val="24"/>
        </w:rPr>
      </w:pPr>
      <w:r>
        <w:rPr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5160A6" wp14:editId="30F58DDB">
                <wp:simplePos x="0" y="0"/>
                <wp:positionH relativeFrom="column">
                  <wp:posOffset>2685327</wp:posOffset>
                </wp:positionH>
                <wp:positionV relativeFrom="paragraph">
                  <wp:posOffset>56539</wp:posOffset>
                </wp:positionV>
                <wp:extent cx="1805650" cy="474562"/>
                <wp:effectExtent l="0" t="0" r="23495" b="20955"/>
                <wp:wrapNone/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5650" cy="47456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12B973" id="Straight Connector 203" o:spid="_x0000_s1026" style="position:absolute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45pt,4.45pt" to="353.65pt,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" strokecolor="red" strokeweight=".5pt">
                <v:stroke joinstyle="miter"/>
              </v:line>
            </w:pict>
          </mc:Fallback>
        </mc:AlternateContent>
      </w:r>
    </w:p>
    <w:p w14:paraId="76D27AF0" w14:textId="77777777" w:rsidR="00C85F01" w:rsidRDefault="00C85F01" w:rsidP="00053B54">
      <w:pPr>
        <w:pStyle w:val="NoSpacing"/>
        <w:rPr>
          <w:sz w:val="24"/>
        </w:rPr>
      </w:pPr>
    </w:p>
    <w:p w14:paraId="03C335B0" w14:textId="77777777" w:rsidR="00C85F01" w:rsidRDefault="00C85F01" w:rsidP="00053B54">
      <w:pPr>
        <w:pStyle w:val="NoSpacing"/>
        <w:rPr>
          <w:sz w:val="24"/>
        </w:rPr>
      </w:pPr>
      <w:r>
        <w:rPr>
          <w:noProof/>
          <w:sz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4FE452" wp14:editId="2EF70EDB">
                <wp:simplePos x="0" y="0"/>
                <wp:positionH relativeFrom="column">
                  <wp:posOffset>514278</wp:posOffset>
                </wp:positionH>
                <wp:positionV relativeFrom="paragraph">
                  <wp:posOffset>19685</wp:posOffset>
                </wp:positionV>
                <wp:extent cx="2187615" cy="219919"/>
                <wp:effectExtent l="0" t="0" r="22225" b="27940"/>
                <wp:wrapNone/>
                <wp:docPr id="202" name="Ova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615" cy="2199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AE65AE" id="Oval 202" o:spid="_x0000_s1026" style="position:absolute;margin-left:40.5pt;margin-top:1.55pt;width:172.25pt;height:17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</w:p>
    <w:p w14:paraId="72EF5503" w14:textId="77777777" w:rsidR="00C85F01" w:rsidRDefault="00C85F01" w:rsidP="00053B54">
      <w:pPr>
        <w:pStyle w:val="NoSpacing"/>
        <w:rPr>
          <w:sz w:val="24"/>
        </w:rPr>
      </w:pPr>
    </w:p>
    <w:p w14:paraId="629D3725" w14:textId="77777777" w:rsidR="00C85F01" w:rsidRDefault="00C85F01" w:rsidP="00053B54">
      <w:pPr>
        <w:pStyle w:val="NoSpacing"/>
        <w:rPr>
          <w:sz w:val="24"/>
        </w:rPr>
      </w:pPr>
    </w:p>
    <w:p w14:paraId="44596560" w14:textId="77777777" w:rsidR="00C85F01" w:rsidRDefault="00C85F01" w:rsidP="00053B54">
      <w:pPr>
        <w:pStyle w:val="NoSpacing"/>
        <w:rPr>
          <w:sz w:val="24"/>
        </w:rPr>
      </w:pPr>
    </w:p>
    <w:p w14:paraId="3492F309" w14:textId="77777777" w:rsidR="00C85F01" w:rsidRDefault="00C85F01" w:rsidP="00053B54">
      <w:pPr>
        <w:pStyle w:val="NoSpacing"/>
        <w:rPr>
          <w:sz w:val="24"/>
        </w:rPr>
      </w:pPr>
    </w:p>
    <w:p w14:paraId="04826DF9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1AC1AACC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12C21693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3AE8BD4D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0DB2F9C9" w14:textId="77777777" w:rsidR="00702D44" w:rsidRDefault="00702D44" w:rsidP="00053B54">
      <w:pPr>
        <w:pStyle w:val="NoSpacing"/>
        <w:rPr>
          <w:noProof/>
          <w:lang w:val="en-PH" w:eastAsia="en-PH"/>
        </w:rPr>
      </w:pPr>
      <w:r>
        <w:rPr>
          <w:noProof/>
          <w:lang w:val="en-PH" w:eastAsia="en-PH"/>
        </w:rPr>
        <w:t>Note:</w:t>
      </w:r>
    </w:p>
    <w:p w14:paraId="26253A16" w14:textId="77777777" w:rsidR="00702D44" w:rsidRDefault="00702D44" w:rsidP="00053B54">
      <w:pPr>
        <w:pStyle w:val="NoSpacing"/>
        <w:rPr>
          <w:noProof/>
          <w:lang w:val="en-PH" w:eastAsia="en-PH"/>
        </w:rPr>
      </w:pPr>
      <w:r>
        <w:rPr>
          <w:noProof/>
          <w:lang w:val="en-PH" w:eastAsia="en-PH"/>
        </w:rPr>
        <w:tab/>
        <w:t xml:space="preserve">Physical Address  is other term for Mac Address (Physical Address = Mac Address) </w:t>
      </w:r>
    </w:p>
    <w:p w14:paraId="7D321BF4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0667682A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4813C4EF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3976EF13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22BE751C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7F9F7867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23DB0154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23CEBB60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4CF70CC5" w14:textId="77777777" w:rsidR="00053B54" w:rsidRDefault="00053B54" w:rsidP="00053B54">
      <w:pPr>
        <w:pStyle w:val="NoSpacing"/>
        <w:rPr>
          <w:noProof/>
          <w:lang w:val="en-PH" w:eastAsia="en-PH"/>
        </w:rPr>
      </w:pPr>
    </w:p>
    <w:p w14:paraId="3CB1B290" w14:textId="77777777" w:rsidR="00053B54" w:rsidRPr="00053B54" w:rsidRDefault="00053B54" w:rsidP="00702D44">
      <w:pPr>
        <w:pStyle w:val="NoSpacing"/>
        <w:rPr>
          <w:sz w:val="24"/>
        </w:rPr>
      </w:pPr>
    </w:p>
    <w:p w14:paraId="081C25B8" w14:textId="77777777" w:rsidR="00BA396F" w:rsidRDefault="00FB50F7" w:rsidP="00BA396F">
      <w:pPr>
        <w:pStyle w:val="NoSpacing"/>
        <w:numPr>
          <w:ilvl w:val="0"/>
          <w:numId w:val="25"/>
        </w:numPr>
        <w:rPr>
          <w:sz w:val="24"/>
        </w:rPr>
      </w:pPr>
      <w:r>
        <w:rPr>
          <w:sz w:val="24"/>
        </w:rPr>
        <w:t>Software Installed</w:t>
      </w:r>
    </w:p>
    <w:p w14:paraId="3ADFAA6F" w14:textId="77777777" w:rsidR="00702D44" w:rsidRDefault="00702D44" w:rsidP="00702D44">
      <w:pPr>
        <w:pStyle w:val="NoSpacing"/>
        <w:rPr>
          <w:sz w:val="24"/>
        </w:rPr>
      </w:pPr>
    </w:p>
    <w:p w14:paraId="319A2CB5" w14:textId="77777777" w:rsidR="00702D44" w:rsidRDefault="00702D44" w:rsidP="00702D44">
      <w:pPr>
        <w:pStyle w:val="NoSpacing"/>
        <w:ind w:left="720"/>
        <w:rPr>
          <w:sz w:val="24"/>
        </w:rPr>
      </w:pPr>
      <w:r>
        <w:rPr>
          <w:sz w:val="24"/>
        </w:rPr>
        <w:t>List of all Software Application installed in device/unit</w:t>
      </w:r>
    </w:p>
    <w:p w14:paraId="02B1E111" w14:textId="77777777" w:rsidR="00702D44" w:rsidRDefault="00702D44" w:rsidP="00702D44">
      <w:pPr>
        <w:pStyle w:val="NoSpacing"/>
        <w:ind w:left="720"/>
        <w:rPr>
          <w:sz w:val="24"/>
        </w:rPr>
      </w:pPr>
    </w:p>
    <w:p w14:paraId="7D13FD53" w14:textId="77777777" w:rsidR="00702D44" w:rsidRDefault="00702D44" w:rsidP="00702D44">
      <w:pPr>
        <w:pStyle w:val="NoSpacing"/>
        <w:ind w:left="720"/>
        <w:rPr>
          <w:sz w:val="24"/>
        </w:rPr>
      </w:pPr>
      <w:r>
        <w:rPr>
          <w:sz w:val="24"/>
        </w:rPr>
        <w:t>Example: MSOFFICE, AUTOCAD, PHOTOSHOP, etc….</w:t>
      </w:r>
    </w:p>
    <w:p w14:paraId="02EA432F" w14:textId="77777777" w:rsidR="00672FC6" w:rsidRDefault="00672FC6" w:rsidP="00702D44">
      <w:pPr>
        <w:pStyle w:val="NoSpacing"/>
        <w:ind w:left="720"/>
        <w:rPr>
          <w:sz w:val="24"/>
        </w:rPr>
      </w:pPr>
    </w:p>
    <w:p w14:paraId="70200703" w14:textId="77777777" w:rsidR="00672FC6" w:rsidRDefault="00672FC6" w:rsidP="00702D44">
      <w:pPr>
        <w:pStyle w:val="NoSpacing"/>
        <w:ind w:left="720"/>
        <w:rPr>
          <w:sz w:val="24"/>
        </w:rPr>
      </w:pPr>
    </w:p>
    <w:p w14:paraId="17B9ECFD" w14:textId="77777777" w:rsidR="00672FC6" w:rsidRDefault="008C6258" w:rsidP="00672FC6">
      <w:pPr>
        <w:pStyle w:val="NoSpacing"/>
        <w:rPr>
          <w:sz w:val="24"/>
        </w:rPr>
      </w:pPr>
      <w:r>
        <w:rPr>
          <w:sz w:val="24"/>
        </w:rPr>
        <w:t>-After you fill up the form, save it as “(</w:t>
      </w:r>
      <w:proofErr w:type="spellStart"/>
      <w:proofErr w:type="gramStart"/>
      <w:r>
        <w:rPr>
          <w:sz w:val="24"/>
        </w:rPr>
        <w:t>LastName</w:t>
      </w:r>
      <w:r w:rsidR="00D033D4">
        <w:rPr>
          <w:sz w:val="24"/>
        </w:rPr>
        <w:t>,FirstName</w:t>
      </w:r>
      <w:proofErr w:type="spellEnd"/>
      <w:proofErr w:type="gramEnd"/>
      <w:r>
        <w:rPr>
          <w:sz w:val="24"/>
        </w:rPr>
        <w:t>).docx”</w:t>
      </w:r>
    </w:p>
    <w:p w14:paraId="52C569DF" w14:textId="77777777" w:rsidR="008C6258" w:rsidRDefault="008C6258" w:rsidP="00672FC6">
      <w:pPr>
        <w:pStyle w:val="NoSpacing"/>
        <w:rPr>
          <w:sz w:val="24"/>
        </w:rPr>
      </w:pPr>
    </w:p>
    <w:p w14:paraId="7A7B602F" w14:textId="77777777" w:rsidR="008C6258" w:rsidRDefault="008C6258" w:rsidP="00672FC6">
      <w:pPr>
        <w:pStyle w:val="NoSpacing"/>
        <w:rPr>
          <w:sz w:val="24"/>
        </w:rPr>
      </w:pPr>
    </w:p>
    <w:p w14:paraId="6A25D28C" w14:textId="77777777" w:rsidR="008C6258" w:rsidRDefault="008C6258" w:rsidP="00672FC6">
      <w:pPr>
        <w:pStyle w:val="NoSpacing"/>
        <w:rPr>
          <w:sz w:val="24"/>
        </w:rPr>
      </w:pPr>
    </w:p>
    <w:p w14:paraId="480B3F38" w14:textId="77777777" w:rsidR="008C6258" w:rsidRDefault="008C6258" w:rsidP="00672FC6">
      <w:pPr>
        <w:pStyle w:val="NoSpacing"/>
        <w:rPr>
          <w:sz w:val="24"/>
        </w:rPr>
      </w:pPr>
    </w:p>
    <w:p w14:paraId="72851292" w14:textId="77777777" w:rsidR="008C6258" w:rsidRDefault="008C6258" w:rsidP="00672FC6">
      <w:pPr>
        <w:pStyle w:val="NoSpacing"/>
        <w:rPr>
          <w:sz w:val="24"/>
        </w:rPr>
      </w:pPr>
    </w:p>
    <w:p w14:paraId="762652F6" w14:textId="77777777" w:rsidR="008C6258" w:rsidRDefault="008C6258" w:rsidP="00672FC6">
      <w:pPr>
        <w:pStyle w:val="NoSpacing"/>
        <w:rPr>
          <w:sz w:val="24"/>
        </w:rPr>
      </w:pPr>
    </w:p>
    <w:p w14:paraId="3749A52C" w14:textId="77777777" w:rsidR="008C6258" w:rsidRDefault="008C6258" w:rsidP="00672FC6">
      <w:pPr>
        <w:pStyle w:val="NoSpacing"/>
        <w:rPr>
          <w:sz w:val="24"/>
        </w:rPr>
      </w:pPr>
    </w:p>
    <w:p w14:paraId="1F5261ED" w14:textId="77777777" w:rsidR="008C6258" w:rsidRDefault="008C6258" w:rsidP="00672FC6">
      <w:pPr>
        <w:pStyle w:val="NoSpacing"/>
        <w:rPr>
          <w:sz w:val="24"/>
        </w:rPr>
      </w:pPr>
    </w:p>
    <w:p w14:paraId="36838BE1" w14:textId="77777777" w:rsidR="008C6258" w:rsidRDefault="008C6258" w:rsidP="00672FC6">
      <w:pPr>
        <w:pStyle w:val="NoSpacing"/>
        <w:rPr>
          <w:sz w:val="24"/>
        </w:rPr>
      </w:pPr>
      <w:r>
        <w:rPr>
          <w:sz w:val="24"/>
        </w:rPr>
        <w:t>Note: For any Question/Clarification, Please message me on Viber.</w:t>
      </w:r>
    </w:p>
    <w:p w14:paraId="6F99F4DA" w14:textId="77777777" w:rsidR="008C6258" w:rsidRDefault="008C6258" w:rsidP="00672FC6">
      <w:pPr>
        <w:pStyle w:val="NoSpacing"/>
        <w:rPr>
          <w:sz w:val="24"/>
        </w:rPr>
      </w:pPr>
    </w:p>
    <w:p w14:paraId="00533F4B" w14:textId="77777777" w:rsidR="008C6258" w:rsidRDefault="008C6258" w:rsidP="00672FC6">
      <w:pPr>
        <w:pStyle w:val="NoSpacing"/>
        <w:rPr>
          <w:sz w:val="24"/>
        </w:rPr>
      </w:pPr>
      <w:r w:rsidRPr="008C6258">
        <w:rPr>
          <w:noProof/>
          <w:sz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701C511" wp14:editId="79F21163">
                <wp:simplePos x="0" y="0"/>
                <wp:positionH relativeFrom="column">
                  <wp:posOffset>317717</wp:posOffset>
                </wp:positionH>
                <wp:positionV relativeFrom="paragraph">
                  <wp:posOffset>3175</wp:posOffset>
                </wp:positionV>
                <wp:extent cx="1435100" cy="1404620"/>
                <wp:effectExtent l="0" t="0" r="12700" b="27305"/>
                <wp:wrapSquare wrapText="bothSides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A714C" w14:textId="77777777" w:rsidR="008C6258" w:rsidRPr="008C6258" w:rsidRDefault="008C6258" w:rsidP="008C6258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8C6258">
                              <w:rPr>
                                <w:sz w:val="24"/>
                              </w:rPr>
                              <w:t>Contact Info:</w:t>
                            </w:r>
                          </w:p>
                          <w:p w14:paraId="1EB95CBC" w14:textId="77777777" w:rsidR="008C6258" w:rsidRDefault="008C6258" w:rsidP="008C6258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proofErr w:type="spellStart"/>
                            <w:r w:rsidRPr="008C6258">
                              <w:rPr>
                                <w:sz w:val="24"/>
                              </w:rPr>
                              <w:t>Mhar</w:t>
                            </w:r>
                            <w:proofErr w:type="spellEnd"/>
                            <w:r w:rsidRPr="008C6258">
                              <w:rPr>
                                <w:sz w:val="24"/>
                              </w:rPr>
                              <w:t xml:space="preserve"> Adrian Mateo </w:t>
                            </w:r>
                          </w:p>
                          <w:p w14:paraId="48274FF8" w14:textId="77777777" w:rsidR="008C6258" w:rsidRPr="008C6258" w:rsidRDefault="008C6258" w:rsidP="008C6258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8C6258">
                              <w:rPr>
                                <w:sz w:val="24"/>
                              </w:rPr>
                              <w:t>09753013256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85A1B0" id="_x0000_s1031" type="#_x0000_t202" style="position:absolute;margin-left:25pt;margin-top:.25pt;width:113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">
                <v:textbox style="mso-fit-shape-to-text:t">
                  <w:txbxContent>
                    <w:p w:rsidR="008C6258" w:rsidRPr="008C6258" w:rsidRDefault="008C6258" w:rsidP="008C6258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8C6258">
                        <w:rPr>
                          <w:sz w:val="24"/>
                        </w:rPr>
                        <w:t>Contact Info:</w:t>
                      </w:r>
                    </w:p>
                    <w:p w:rsidR="008C6258" w:rsidRDefault="008C6258" w:rsidP="008C6258">
                      <w:pPr>
                        <w:spacing w:after="0" w:line="240" w:lineRule="auto"/>
                        <w:rPr>
                          <w:sz w:val="24"/>
                        </w:rPr>
                      </w:pPr>
                      <w:proofErr w:type="spellStart"/>
                      <w:r w:rsidRPr="008C6258">
                        <w:rPr>
                          <w:sz w:val="24"/>
                        </w:rPr>
                        <w:t>Mhar</w:t>
                      </w:r>
                      <w:proofErr w:type="spellEnd"/>
                      <w:r w:rsidRPr="008C6258">
                        <w:rPr>
                          <w:sz w:val="24"/>
                        </w:rPr>
                        <w:t xml:space="preserve"> Adrian Mateo </w:t>
                      </w:r>
                    </w:p>
                    <w:p w:rsidR="008C6258" w:rsidRPr="008C6258" w:rsidRDefault="008C6258" w:rsidP="008C6258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8C6258">
                        <w:rPr>
                          <w:sz w:val="24"/>
                        </w:rPr>
                        <w:t>09753013256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AFC989" w14:textId="77777777" w:rsidR="008C6258" w:rsidRDefault="008C6258" w:rsidP="00672FC6">
      <w:pPr>
        <w:pStyle w:val="NoSpacing"/>
        <w:rPr>
          <w:sz w:val="24"/>
        </w:rPr>
      </w:pPr>
    </w:p>
    <w:p w14:paraId="36D34378" w14:textId="77777777" w:rsidR="008C6258" w:rsidRDefault="008C6258" w:rsidP="00672FC6">
      <w:pPr>
        <w:pStyle w:val="NoSpacing"/>
        <w:rPr>
          <w:sz w:val="24"/>
        </w:rPr>
      </w:pPr>
    </w:p>
    <w:p w14:paraId="61D02B5D" w14:textId="77777777" w:rsidR="008C6258" w:rsidRDefault="008C6258" w:rsidP="00672FC6">
      <w:pPr>
        <w:pStyle w:val="NoSpacing"/>
        <w:rPr>
          <w:sz w:val="24"/>
        </w:rPr>
      </w:pPr>
    </w:p>
    <w:p w14:paraId="0A1C79DC" w14:textId="77777777" w:rsidR="008C6258" w:rsidRDefault="008C6258" w:rsidP="00672FC6">
      <w:pPr>
        <w:pStyle w:val="NoSpacing"/>
        <w:rPr>
          <w:sz w:val="24"/>
        </w:rPr>
      </w:pPr>
    </w:p>
    <w:p w14:paraId="017BB60E" w14:textId="77777777" w:rsidR="008C6258" w:rsidRDefault="008C6258" w:rsidP="00672FC6">
      <w:pPr>
        <w:pStyle w:val="NoSpacing"/>
        <w:rPr>
          <w:sz w:val="24"/>
        </w:rPr>
      </w:pPr>
    </w:p>
    <w:p w14:paraId="0203F55B" w14:textId="77777777" w:rsidR="008C6258" w:rsidRDefault="008C6258" w:rsidP="00672FC6">
      <w:pPr>
        <w:pStyle w:val="NoSpacing"/>
        <w:rPr>
          <w:sz w:val="24"/>
        </w:rPr>
      </w:pPr>
    </w:p>
    <w:p w14:paraId="6CE8555C" w14:textId="77777777" w:rsidR="008C6258" w:rsidRDefault="008C6258" w:rsidP="00672FC6">
      <w:pPr>
        <w:pStyle w:val="NoSpacing"/>
        <w:rPr>
          <w:sz w:val="24"/>
        </w:rPr>
      </w:pPr>
    </w:p>
    <w:p w14:paraId="281FA3B1" w14:textId="77777777" w:rsidR="008C6258" w:rsidRDefault="008C6258" w:rsidP="00672FC6">
      <w:pPr>
        <w:pStyle w:val="NoSpacing"/>
        <w:rPr>
          <w:sz w:val="24"/>
        </w:rPr>
      </w:pPr>
    </w:p>
    <w:p w14:paraId="60D792CB" w14:textId="77777777" w:rsidR="008C6258" w:rsidRDefault="008C6258" w:rsidP="00672FC6">
      <w:pPr>
        <w:pStyle w:val="NoSpacing"/>
        <w:rPr>
          <w:sz w:val="24"/>
        </w:rPr>
      </w:pPr>
    </w:p>
    <w:p w14:paraId="49275940" w14:textId="77777777" w:rsidR="008C6258" w:rsidRDefault="008C6258" w:rsidP="00672FC6">
      <w:pPr>
        <w:pStyle w:val="NoSpacing"/>
        <w:rPr>
          <w:sz w:val="24"/>
        </w:rPr>
      </w:pPr>
    </w:p>
    <w:p w14:paraId="0597CE7C" w14:textId="77777777" w:rsidR="008C6258" w:rsidRDefault="008C6258" w:rsidP="00672FC6">
      <w:pPr>
        <w:pStyle w:val="NoSpacing"/>
        <w:rPr>
          <w:sz w:val="24"/>
        </w:rPr>
      </w:pPr>
    </w:p>
    <w:p w14:paraId="2BD9238B" w14:textId="77777777" w:rsidR="008C6258" w:rsidRDefault="008C6258" w:rsidP="00672FC6">
      <w:pPr>
        <w:pStyle w:val="NoSpacing"/>
        <w:rPr>
          <w:sz w:val="24"/>
        </w:rPr>
      </w:pPr>
    </w:p>
    <w:p w14:paraId="443563B0" w14:textId="77777777" w:rsidR="008C6258" w:rsidRDefault="008C6258" w:rsidP="00672FC6">
      <w:pPr>
        <w:pStyle w:val="NoSpacing"/>
        <w:rPr>
          <w:sz w:val="24"/>
        </w:rPr>
      </w:pPr>
    </w:p>
    <w:p w14:paraId="4F3E28C2" w14:textId="77777777" w:rsidR="008C6258" w:rsidRDefault="008C6258" w:rsidP="00672FC6">
      <w:pPr>
        <w:pStyle w:val="NoSpacing"/>
        <w:rPr>
          <w:sz w:val="24"/>
        </w:rPr>
      </w:pPr>
    </w:p>
    <w:p w14:paraId="1EAE81CE" w14:textId="77777777" w:rsidR="008C6258" w:rsidRDefault="008C6258" w:rsidP="00672FC6">
      <w:pPr>
        <w:pStyle w:val="NoSpacing"/>
        <w:rPr>
          <w:sz w:val="24"/>
        </w:rPr>
      </w:pPr>
    </w:p>
    <w:p w14:paraId="27B681D2" w14:textId="77777777" w:rsidR="008C6258" w:rsidRPr="00672FC6" w:rsidRDefault="008C6258" w:rsidP="00672FC6">
      <w:pPr>
        <w:pStyle w:val="NoSpacing"/>
        <w:rPr>
          <w:b/>
          <w:sz w:val="24"/>
        </w:rPr>
      </w:pPr>
    </w:p>
    <w:sectPr w:rsidR="008C6258" w:rsidRPr="00672FC6" w:rsidSect="00C077DB">
      <w:headerReference w:type="default" r:id="rId19"/>
      <w:footerReference w:type="default" r:id="rId20"/>
      <w:pgSz w:w="12240" w:h="15840"/>
      <w:pgMar w:top="1560" w:right="616" w:bottom="1008" w:left="1440" w:header="72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CA879" w14:textId="77777777" w:rsidR="00B2005F" w:rsidRDefault="00B2005F" w:rsidP="00C9238F">
      <w:pPr>
        <w:spacing w:after="0" w:line="240" w:lineRule="auto"/>
      </w:pPr>
      <w:r>
        <w:separator/>
      </w:r>
    </w:p>
  </w:endnote>
  <w:endnote w:type="continuationSeparator" w:id="0">
    <w:p w14:paraId="3154CEBF" w14:textId="77777777" w:rsidR="00B2005F" w:rsidRDefault="00B2005F" w:rsidP="00C92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E5D7525-4A48-4505-9280-10CAF2171CCD}"/>
    <w:embedBold r:id="rId2" w:fontKey="{4B893508-EFC0-4214-800B-08771C2C52AD}"/>
    <w:embedItalic r:id="rId3" w:fontKey="{B36B710D-83A2-49E3-86F7-6A0466094E7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" w:fontKey="{9B904AE3-DF38-47DE-BA78-6E253FA55337}"/>
    <w:embedBold r:id="rId5" w:fontKey="{DA95BAAB-E9A4-4955-870D-CF01DB5235BD}"/>
    <w:embedItalic r:id="rId6" w:fontKey="{D0BE5F03-6B39-498A-89FA-9DA03C5E1FC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6CE07A42-C369-4BD6-B4D1-93635DEAC61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75"/>
      <w:gridCol w:w="4675"/>
    </w:tblGrid>
    <w:tr w:rsidR="00003212" w:rsidRPr="00003212" w14:paraId="1DDFEE45" w14:textId="77777777" w:rsidTr="00C4167A">
      <w:tc>
        <w:tcPr>
          <w:tcW w:w="4675" w:type="dxa"/>
          <w:vAlign w:val="center"/>
        </w:tcPr>
        <w:p w14:paraId="5908F714" w14:textId="77777777" w:rsidR="00003212" w:rsidRPr="00003212" w:rsidRDefault="00003212" w:rsidP="00BA396F">
          <w:pPr>
            <w:tabs>
              <w:tab w:val="center" w:pos="4680"/>
              <w:tab w:val="right" w:pos="9810"/>
            </w:tabs>
            <w:spacing w:after="0" w:line="240" w:lineRule="auto"/>
            <w:rPr>
              <w:sz w:val="18"/>
              <w:szCs w:val="24"/>
            </w:rPr>
          </w:pPr>
        </w:p>
      </w:tc>
      <w:tc>
        <w:tcPr>
          <w:tcW w:w="4675" w:type="dxa"/>
          <w:vAlign w:val="center"/>
        </w:tcPr>
        <w:p w14:paraId="47FBB1C7" w14:textId="77777777" w:rsidR="00003212" w:rsidRPr="00003212" w:rsidRDefault="00003212" w:rsidP="00003212">
          <w:pPr>
            <w:tabs>
              <w:tab w:val="center" w:pos="4680"/>
              <w:tab w:val="right" w:pos="9810"/>
            </w:tabs>
            <w:spacing w:after="0" w:line="240" w:lineRule="auto"/>
            <w:jc w:val="right"/>
            <w:rPr>
              <w:sz w:val="18"/>
              <w:szCs w:val="24"/>
            </w:rPr>
          </w:pPr>
        </w:p>
      </w:tc>
    </w:tr>
  </w:tbl>
  <w:p w14:paraId="32C491C7" w14:textId="77777777" w:rsidR="00576892" w:rsidRPr="00003212" w:rsidRDefault="00576892" w:rsidP="00003212">
    <w:pPr>
      <w:pStyle w:val="NoSpaci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21CC0E" w14:textId="77777777" w:rsidR="00B2005F" w:rsidRDefault="00B2005F" w:rsidP="00C9238F">
      <w:pPr>
        <w:spacing w:after="0" w:line="240" w:lineRule="auto"/>
      </w:pPr>
      <w:r>
        <w:separator/>
      </w:r>
    </w:p>
  </w:footnote>
  <w:footnote w:type="continuationSeparator" w:id="0">
    <w:p w14:paraId="01868E01" w14:textId="77777777" w:rsidR="00B2005F" w:rsidRDefault="00B2005F" w:rsidP="00C923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1350"/>
      <w:gridCol w:w="8000"/>
    </w:tblGrid>
    <w:tr w:rsidR="00576892" w:rsidRPr="00576892" w14:paraId="3EB38D2C" w14:textId="77777777" w:rsidTr="00D00B93">
      <w:trPr>
        <w:trHeight w:val="990"/>
      </w:trPr>
      <w:tc>
        <w:tcPr>
          <w:tcW w:w="1350" w:type="dxa"/>
          <w:shd w:val="clear" w:color="auto" w:fill="BFBFBF" w:themeFill="background1" w:themeFillShade="BF"/>
          <w:vAlign w:val="center"/>
        </w:tcPr>
        <w:p w14:paraId="7ABC1CA7" w14:textId="77777777" w:rsidR="00576892" w:rsidRPr="00576892" w:rsidRDefault="00D00B93" w:rsidP="00576892">
          <w:pPr>
            <w:tabs>
              <w:tab w:val="center" w:pos="4680"/>
              <w:tab w:val="right" w:pos="9360"/>
            </w:tabs>
            <w:spacing w:after="0"/>
            <w:rPr>
              <w:rFonts w:ascii="Corbel" w:eastAsia="Calibri" w:hAnsi="Corbel" w:cs="Times New Roman"/>
              <w:b/>
              <w:noProof/>
              <w:color w:val="FFFFFF" w:themeColor="background1"/>
              <w:sz w:val="44"/>
              <w:szCs w:val="24"/>
            </w:rPr>
          </w:pPr>
          <w:r>
            <w:rPr>
              <w:rFonts w:ascii="Corbel" w:eastAsia="Calibri" w:hAnsi="Corbel" w:cs="Times New Roman"/>
              <w:b/>
              <w:noProof/>
              <w:color w:val="FFFFFF" w:themeColor="background1"/>
              <w:sz w:val="44"/>
              <w:szCs w:val="24"/>
              <w:lang w:val="en-PH" w:eastAsia="en-PH"/>
            </w:rPr>
            <w:drawing>
              <wp:anchor distT="0" distB="0" distL="114300" distR="114300" simplePos="0" relativeHeight="251658240" behindDoc="0" locked="0" layoutInCell="1" allowOverlap="1" wp14:anchorId="459164F4" wp14:editId="75DAAC32">
                <wp:simplePos x="0" y="0"/>
                <wp:positionH relativeFrom="column">
                  <wp:posOffset>96520</wp:posOffset>
                </wp:positionH>
                <wp:positionV relativeFrom="paragraph">
                  <wp:posOffset>13970</wp:posOffset>
                </wp:positionV>
                <wp:extent cx="501650" cy="501650"/>
                <wp:effectExtent l="0" t="0" r="0" b="0"/>
                <wp:wrapNone/>
                <wp:docPr id="122" name="Picture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freestock_570321205[1]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flipH="1">
                          <a:off x="0" y="0"/>
                          <a:ext cx="501650" cy="501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8000" w:type="dxa"/>
          <w:shd w:val="clear" w:color="auto" w:fill="BFBFBF" w:themeFill="background1" w:themeFillShade="BF"/>
          <w:vAlign w:val="center"/>
        </w:tcPr>
        <w:p w14:paraId="1DA42F34" w14:textId="77777777" w:rsidR="00576892" w:rsidRPr="00D00B93" w:rsidRDefault="00D00B93" w:rsidP="00D00B93">
          <w:pPr>
            <w:tabs>
              <w:tab w:val="center" w:pos="4680"/>
              <w:tab w:val="right" w:pos="9360"/>
            </w:tabs>
            <w:spacing w:after="0"/>
            <w:rPr>
              <w:rFonts w:ascii="Arial" w:eastAsia="Calibri" w:hAnsi="Arial" w:cs="Arial"/>
              <w:b/>
              <w:noProof/>
              <w:color w:val="FFFFFF" w:themeColor="background1"/>
              <w:sz w:val="44"/>
              <w:szCs w:val="24"/>
            </w:rPr>
          </w:pPr>
          <w:r>
            <w:rPr>
              <w:rFonts w:ascii="Corbel" w:eastAsia="Calibri" w:hAnsi="Corbel" w:cs="Times New Roman"/>
              <w:b/>
              <w:noProof/>
              <w:color w:val="FFFFFF" w:themeColor="background1"/>
              <w:sz w:val="44"/>
              <w:szCs w:val="24"/>
            </w:rPr>
            <w:t xml:space="preserve"> </w:t>
          </w:r>
          <w:r w:rsidRPr="00D00B93">
            <w:rPr>
              <w:rFonts w:ascii="Arial" w:eastAsia="Calibri" w:hAnsi="Arial" w:cs="Arial"/>
              <w:b/>
              <w:noProof/>
              <w:sz w:val="44"/>
              <w:szCs w:val="24"/>
            </w:rPr>
            <w:t>User Info</w:t>
          </w:r>
          <w:r w:rsidR="006523D6">
            <w:rPr>
              <w:rFonts w:ascii="Arial" w:eastAsia="Calibri" w:hAnsi="Arial" w:cs="Arial"/>
              <w:b/>
              <w:noProof/>
              <w:sz w:val="44"/>
              <w:szCs w:val="24"/>
            </w:rPr>
            <w:t>rmation</w:t>
          </w:r>
        </w:p>
      </w:tc>
    </w:tr>
  </w:tbl>
  <w:p w14:paraId="093B9C11" w14:textId="77777777" w:rsidR="006523D6" w:rsidRPr="00C9238F" w:rsidRDefault="00B2005F" w:rsidP="00576892">
    <w:pPr>
      <w:pStyle w:val="NoSpacing"/>
    </w:pPr>
    <w:r>
      <w:rPr>
        <w:noProof/>
      </w:rPr>
      <w:pict w14:anchorId="610CE5E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292.5pt;margin-top:-50.7pt;width:169pt;height:54.75pt;z-index:251660288;mso-position-horizontal-relative:text;mso-position-vertical-relative:text;mso-width-relative:page;mso-height-relative:page">
          <v:imagedata r:id="rId2" o:title="rectangulo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A7F2E"/>
    <w:multiLevelType w:val="hybridMultilevel"/>
    <w:tmpl w:val="47561B52"/>
    <w:lvl w:ilvl="0" w:tplc="C9D0CF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>
      <w:start w:val="1"/>
      <w:numFmt w:val="lowerRoman"/>
      <w:lvlText w:val="%3."/>
      <w:lvlJc w:val="right"/>
      <w:pPr>
        <w:ind w:left="2520" w:hanging="180"/>
      </w:pPr>
    </w:lvl>
    <w:lvl w:ilvl="3" w:tplc="3409000F">
      <w:start w:val="1"/>
      <w:numFmt w:val="decimal"/>
      <w:lvlText w:val="%4."/>
      <w:lvlJc w:val="left"/>
      <w:pPr>
        <w:ind w:left="3240" w:hanging="360"/>
      </w:pPr>
    </w:lvl>
    <w:lvl w:ilvl="4" w:tplc="34090019">
      <w:start w:val="1"/>
      <w:numFmt w:val="lowerLetter"/>
      <w:lvlText w:val="%5."/>
      <w:lvlJc w:val="left"/>
      <w:pPr>
        <w:ind w:left="3960" w:hanging="360"/>
      </w:pPr>
    </w:lvl>
    <w:lvl w:ilvl="5" w:tplc="3409001B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3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4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5" w15:restartNumberingAfterBreak="0">
    <w:nsid w:val="2D472DCA"/>
    <w:multiLevelType w:val="hybridMultilevel"/>
    <w:tmpl w:val="23E8FD64"/>
    <w:lvl w:ilvl="0" w:tplc="BB1CD684">
      <w:start w:val="1"/>
      <w:numFmt w:val="decimal"/>
      <w:lvlText w:val="%1."/>
      <w:lvlJc w:val="left"/>
      <w:pPr>
        <w:ind w:left="359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079" w:hanging="360"/>
      </w:pPr>
    </w:lvl>
    <w:lvl w:ilvl="2" w:tplc="3409001B" w:tentative="1">
      <w:start w:val="1"/>
      <w:numFmt w:val="lowerRoman"/>
      <w:lvlText w:val="%3."/>
      <w:lvlJc w:val="right"/>
      <w:pPr>
        <w:ind w:left="1799" w:hanging="180"/>
      </w:pPr>
    </w:lvl>
    <w:lvl w:ilvl="3" w:tplc="3409000F" w:tentative="1">
      <w:start w:val="1"/>
      <w:numFmt w:val="decimal"/>
      <w:lvlText w:val="%4."/>
      <w:lvlJc w:val="left"/>
      <w:pPr>
        <w:ind w:left="2519" w:hanging="360"/>
      </w:pPr>
    </w:lvl>
    <w:lvl w:ilvl="4" w:tplc="34090019" w:tentative="1">
      <w:start w:val="1"/>
      <w:numFmt w:val="lowerLetter"/>
      <w:lvlText w:val="%5."/>
      <w:lvlJc w:val="left"/>
      <w:pPr>
        <w:ind w:left="3239" w:hanging="360"/>
      </w:pPr>
    </w:lvl>
    <w:lvl w:ilvl="5" w:tplc="3409001B" w:tentative="1">
      <w:start w:val="1"/>
      <w:numFmt w:val="lowerRoman"/>
      <w:lvlText w:val="%6."/>
      <w:lvlJc w:val="right"/>
      <w:pPr>
        <w:ind w:left="3959" w:hanging="180"/>
      </w:pPr>
    </w:lvl>
    <w:lvl w:ilvl="6" w:tplc="3409000F" w:tentative="1">
      <w:start w:val="1"/>
      <w:numFmt w:val="decimal"/>
      <w:lvlText w:val="%7."/>
      <w:lvlJc w:val="left"/>
      <w:pPr>
        <w:ind w:left="4679" w:hanging="360"/>
      </w:pPr>
    </w:lvl>
    <w:lvl w:ilvl="7" w:tplc="34090019" w:tentative="1">
      <w:start w:val="1"/>
      <w:numFmt w:val="lowerLetter"/>
      <w:lvlText w:val="%8."/>
      <w:lvlJc w:val="left"/>
      <w:pPr>
        <w:ind w:left="5399" w:hanging="360"/>
      </w:pPr>
    </w:lvl>
    <w:lvl w:ilvl="8" w:tplc="3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6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8D3711"/>
    <w:multiLevelType w:val="hybridMultilevel"/>
    <w:tmpl w:val="8AC2B12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3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B8B5B73"/>
    <w:multiLevelType w:val="hybridMultilevel"/>
    <w:tmpl w:val="EBDCEBE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3"/>
  </w:num>
  <w:num w:numId="2">
    <w:abstractNumId w:val="9"/>
  </w:num>
  <w:num w:numId="3">
    <w:abstractNumId w:val="18"/>
  </w:num>
  <w:num w:numId="4">
    <w:abstractNumId w:val="14"/>
  </w:num>
  <w:num w:numId="5">
    <w:abstractNumId w:val="15"/>
  </w:num>
  <w:num w:numId="6">
    <w:abstractNumId w:val="22"/>
  </w:num>
  <w:num w:numId="7">
    <w:abstractNumId w:val="8"/>
  </w:num>
  <w:num w:numId="8">
    <w:abstractNumId w:val="12"/>
  </w:num>
  <w:num w:numId="9">
    <w:abstractNumId w:val="20"/>
  </w:num>
  <w:num w:numId="10">
    <w:abstractNumId w:val="2"/>
  </w:num>
  <w:num w:numId="11">
    <w:abstractNumId w:val="7"/>
  </w:num>
  <w:num w:numId="12">
    <w:abstractNumId w:val="1"/>
  </w:num>
  <w:num w:numId="13">
    <w:abstractNumId w:val="3"/>
  </w:num>
  <w:num w:numId="14">
    <w:abstractNumId w:val="11"/>
  </w:num>
  <w:num w:numId="15">
    <w:abstractNumId w:val="10"/>
  </w:num>
  <w:num w:numId="16">
    <w:abstractNumId w:val="19"/>
  </w:num>
  <w:num w:numId="17">
    <w:abstractNumId w:val="4"/>
  </w:num>
  <w:num w:numId="18">
    <w:abstractNumId w:val="25"/>
  </w:num>
  <w:num w:numId="19">
    <w:abstractNumId w:val="21"/>
  </w:num>
  <w:num w:numId="20">
    <w:abstractNumId w:val="16"/>
  </w:num>
  <w:num w:numId="21">
    <w:abstractNumId w:val="23"/>
  </w:num>
  <w:num w:numId="22">
    <w:abstractNumId w:val="6"/>
  </w:num>
  <w:num w:numId="23">
    <w:abstractNumId w:val="5"/>
  </w:num>
  <w:num w:numId="24">
    <w:abstractNumId w:val="17"/>
  </w:num>
  <w:num w:numId="25">
    <w:abstractNumId w:val="24"/>
  </w:num>
  <w:num w:numId="26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0B93"/>
    <w:rsid w:val="00003212"/>
    <w:rsid w:val="00031941"/>
    <w:rsid w:val="00052382"/>
    <w:rsid w:val="00053B54"/>
    <w:rsid w:val="0006568A"/>
    <w:rsid w:val="00065A07"/>
    <w:rsid w:val="00076F0F"/>
    <w:rsid w:val="00084253"/>
    <w:rsid w:val="000D1F49"/>
    <w:rsid w:val="001727CA"/>
    <w:rsid w:val="002C56E6"/>
    <w:rsid w:val="002D3238"/>
    <w:rsid w:val="003141C8"/>
    <w:rsid w:val="00361E11"/>
    <w:rsid w:val="003F0847"/>
    <w:rsid w:val="0040090B"/>
    <w:rsid w:val="0046302A"/>
    <w:rsid w:val="00487D2D"/>
    <w:rsid w:val="004D5D62"/>
    <w:rsid w:val="004E5717"/>
    <w:rsid w:val="005112D0"/>
    <w:rsid w:val="00535579"/>
    <w:rsid w:val="00576892"/>
    <w:rsid w:val="00577E06"/>
    <w:rsid w:val="005A3BF7"/>
    <w:rsid w:val="005F2035"/>
    <w:rsid w:val="005F7990"/>
    <w:rsid w:val="0063739C"/>
    <w:rsid w:val="006523D6"/>
    <w:rsid w:val="00672FC6"/>
    <w:rsid w:val="00702D44"/>
    <w:rsid w:val="00770F25"/>
    <w:rsid w:val="007A35A8"/>
    <w:rsid w:val="007B0A85"/>
    <w:rsid w:val="007C6A52"/>
    <w:rsid w:val="0082043E"/>
    <w:rsid w:val="00897670"/>
    <w:rsid w:val="008B0E32"/>
    <w:rsid w:val="008C6258"/>
    <w:rsid w:val="008E203A"/>
    <w:rsid w:val="0091229C"/>
    <w:rsid w:val="00920221"/>
    <w:rsid w:val="00940E73"/>
    <w:rsid w:val="0098597D"/>
    <w:rsid w:val="009F619A"/>
    <w:rsid w:val="009F6DDE"/>
    <w:rsid w:val="00A1613A"/>
    <w:rsid w:val="00A370A8"/>
    <w:rsid w:val="00AF6BFE"/>
    <w:rsid w:val="00B004B2"/>
    <w:rsid w:val="00B2005F"/>
    <w:rsid w:val="00BA396F"/>
    <w:rsid w:val="00BD4753"/>
    <w:rsid w:val="00BD5CB1"/>
    <w:rsid w:val="00BE62EE"/>
    <w:rsid w:val="00C003BA"/>
    <w:rsid w:val="00C077DB"/>
    <w:rsid w:val="00C26236"/>
    <w:rsid w:val="00C46878"/>
    <w:rsid w:val="00C85F01"/>
    <w:rsid w:val="00C9238F"/>
    <w:rsid w:val="00C96307"/>
    <w:rsid w:val="00CB4A51"/>
    <w:rsid w:val="00CD4532"/>
    <w:rsid w:val="00CD47B0"/>
    <w:rsid w:val="00CE6104"/>
    <w:rsid w:val="00CE7918"/>
    <w:rsid w:val="00D00B93"/>
    <w:rsid w:val="00D033D4"/>
    <w:rsid w:val="00D16163"/>
    <w:rsid w:val="00DB374B"/>
    <w:rsid w:val="00DB3FAD"/>
    <w:rsid w:val="00E61C09"/>
    <w:rsid w:val="00EB3B58"/>
    <w:rsid w:val="00EC7359"/>
    <w:rsid w:val="00EE3054"/>
    <w:rsid w:val="00F00606"/>
    <w:rsid w:val="00F01256"/>
    <w:rsid w:val="00FB50F7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36D4F20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003212"/>
  </w:style>
  <w:style w:type="paragraph" w:styleId="Heading1">
    <w:name w:val="heading 1"/>
    <w:basedOn w:val="Normal"/>
    <w:link w:val="Heading1Char"/>
    <w:uiPriority w:val="1"/>
    <w:semiHidden/>
    <w:qFormat/>
    <w:rsid w:val="00CD4532"/>
    <w:pPr>
      <w:tabs>
        <w:tab w:val="left" w:pos="2520"/>
        <w:tab w:val="left" w:pos="3360"/>
      </w:tabs>
      <w:spacing w:before="111" w:after="560"/>
      <w:outlineLvl w:val="0"/>
    </w:pPr>
    <w:rPr>
      <w:b/>
      <w:color w:val="4BACC6"/>
      <w:sz w:val="52"/>
    </w:rPr>
  </w:style>
  <w:style w:type="paragraph" w:styleId="Heading2">
    <w:name w:val="heading 2"/>
    <w:basedOn w:val="Normal"/>
    <w:link w:val="Heading2Char"/>
    <w:uiPriority w:val="1"/>
    <w:semiHidden/>
    <w:qFormat/>
    <w:rsid w:val="00CD45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A273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semiHidden/>
    <w:rsid w:val="00576892"/>
    <w:rPr>
      <w:b/>
      <w:color w:val="4BACC6"/>
      <w:sz w:val="52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576892"/>
    <w:rPr>
      <w:b/>
      <w:bCs/>
      <w:color w:val="694A77"/>
      <w:sz w:val="32"/>
      <w:szCs w:val="32"/>
      <w:lang w:eastAsia="zh-CN"/>
    </w:rPr>
  </w:style>
  <w:style w:type="paragraph" w:styleId="NormalIndent">
    <w:name w:val="Normal Indent"/>
    <w:basedOn w:val="Normal"/>
    <w:uiPriority w:val="99"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576892"/>
    <w:rPr>
      <w:b/>
      <w:bCs/>
      <w:color w:val="694A77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76892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unhideWhenUsed/>
    <w:rsid w:val="00AF6BFE"/>
    <w:pPr>
      <w:tabs>
        <w:tab w:val="center" w:pos="4680"/>
        <w:tab w:val="right" w:pos="9360"/>
      </w:tabs>
      <w:spacing w:after="0"/>
    </w:pPr>
    <w:rPr>
      <w:rFonts w:asciiTheme="majorHAnsi" w:eastAsia="Calibri" w:hAnsiTheme="majorHAnsi" w:cs="Times New Roman"/>
      <w:b/>
      <w:noProof/>
      <w:color w:val="FFFFFF" w:themeColor="background1"/>
      <w:sz w:val="4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AF6BFE"/>
    <w:rPr>
      <w:rFonts w:asciiTheme="majorHAnsi" w:eastAsia="Calibri" w:hAnsiTheme="majorHAnsi" w:cs="Times New Roman"/>
      <w:b/>
      <w:noProof/>
      <w:color w:val="FFFFFF" w:themeColor="background1"/>
      <w:sz w:val="44"/>
      <w:szCs w:val="24"/>
    </w:rPr>
  </w:style>
  <w:style w:type="paragraph" w:styleId="Footer">
    <w:name w:val="footer"/>
    <w:basedOn w:val="Normal"/>
    <w:link w:val="FooterChar"/>
    <w:uiPriority w:val="99"/>
    <w:rsid w:val="00C26236"/>
    <w:pPr>
      <w:tabs>
        <w:tab w:val="center" w:pos="4680"/>
        <w:tab w:val="right" w:pos="9810"/>
      </w:tabs>
      <w:spacing w:after="0" w:line="240" w:lineRule="auto"/>
    </w:pPr>
    <w:rPr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C26236"/>
    <w:rPr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semiHidden/>
    <w:rsid w:val="000D1F49"/>
    <w:rPr>
      <w:color w:val="BF678E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qFormat/>
    <w:rsid w:val="00AF6BFE"/>
    <w:pPr>
      <w:widowControl w:val="0"/>
      <w:autoSpaceDE w:val="0"/>
      <w:autoSpaceDN w:val="0"/>
      <w:spacing w:after="0" w:line="240" w:lineRule="auto"/>
    </w:pPr>
    <w:rPr>
      <w:rFonts w:eastAsia="Calibri" w:cs="Calibri"/>
      <w:sz w:val="18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5768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57689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576892"/>
    <w:rPr>
      <w:b/>
      <w:bCs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6892"/>
    <w:rPr>
      <w:rFonts w:asciiTheme="majorHAnsi" w:eastAsiaTheme="majorEastAsia" w:hAnsiTheme="majorHAnsi" w:cstheme="majorBidi"/>
      <w:color w:val="0A273B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6892"/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689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689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76892"/>
    <w:rPr>
      <w:rFonts w:ascii="Consolas" w:hAnsi="Consolas"/>
      <w:sz w:val="20"/>
      <w:szCs w:val="20"/>
    </w:rPr>
  </w:style>
  <w:style w:type="table" w:styleId="TableGrid">
    <w:name w:val="Table Grid"/>
    <w:basedOn w:val="TableNormal"/>
    <w:rsid w:val="00C923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76892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B004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AppData\Roaming\Microsoft\Templates\Cash%20donation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A4CF5AD36A146B08C231FFB699C19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4647C9-DD7F-48A0-BAA9-1EF5AA3D5EBA}"/>
      </w:docPartPr>
      <w:docPartBody>
        <w:p w:rsidR="00502830" w:rsidRDefault="001502AB">
          <w:pPr>
            <w:pStyle w:val="6A4CF5AD36A146B08C231FFB699C1937"/>
          </w:pPr>
          <w:r w:rsidRPr="00576892">
            <w:t>First Name</w:t>
          </w:r>
        </w:p>
      </w:docPartBody>
    </w:docPart>
    <w:docPart>
      <w:docPartPr>
        <w:name w:val="23E0B8EBDF8C4103842CEB2923D019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859E4F-E679-4F9E-B25A-67AAA158471E}"/>
      </w:docPartPr>
      <w:docPartBody>
        <w:p w:rsidR="00502830" w:rsidRDefault="001502AB">
          <w:pPr>
            <w:pStyle w:val="23E0B8EBDF8C4103842CEB2923D019DC"/>
          </w:pPr>
          <w:r w:rsidRPr="00576892">
            <w:t>Last Name</w:t>
          </w:r>
        </w:p>
      </w:docPartBody>
    </w:docPart>
    <w:docPart>
      <w:docPartPr>
        <w:name w:val="CF7F662DDA29496F9996C19BE6583A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B4E461-8F97-45EA-BA55-68A7575B59BC}"/>
      </w:docPartPr>
      <w:docPartBody>
        <w:p w:rsidR="00502830" w:rsidRDefault="001502AB">
          <w:pPr>
            <w:pStyle w:val="CF7F662DDA29496F9996C19BE6583A32"/>
          </w:pPr>
          <w:r w:rsidRPr="00576892">
            <w:t>Address</w:t>
          </w:r>
        </w:p>
      </w:docPartBody>
    </w:docPart>
    <w:docPart>
      <w:docPartPr>
        <w:name w:val="7D8707C6A22344A0924027B44D6857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596A9F-0CC4-4516-890F-B9B8BA1B03D5}"/>
      </w:docPartPr>
      <w:docPartBody>
        <w:p w:rsidR="00502830" w:rsidRDefault="001502AB">
          <w:pPr>
            <w:pStyle w:val="7D8707C6A22344A0924027B44D685725"/>
          </w:pPr>
          <w:r w:rsidRPr="00576892">
            <w:t>Email</w:t>
          </w:r>
        </w:p>
      </w:docPartBody>
    </w:docPart>
    <w:docPart>
      <w:docPartPr>
        <w:name w:val="109CCAB2152D4C69AECAEFB92C84EB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3A43A1-8B47-43D8-B15C-D30185B4F818}"/>
      </w:docPartPr>
      <w:docPartBody>
        <w:p w:rsidR="00502830" w:rsidRDefault="004A468F" w:rsidP="004A468F">
          <w:pPr>
            <w:pStyle w:val="109CCAB2152D4C69AECAEFB92C84EBE3"/>
          </w:pPr>
          <w:r>
            <w:t>Cell</w:t>
          </w:r>
          <w:r w:rsidRPr="0090596C">
            <w:t xml:space="preserve"> Phone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468F"/>
    <w:rsid w:val="001502AB"/>
    <w:rsid w:val="004A468F"/>
    <w:rsid w:val="00502830"/>
    <w:rsid w:val="00B61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A4CF5AD36A146B08C231FFB699C1937">
    <w:name w:val="6A4CF5AD36A146B08C231FFB699C1937"/>
  </w:style>
  <w:style w:type="paragraph" w:customStyle="1" w:styleId="23E0B8EBDF8C4103842CEB2923D019DC">
    <w:name w:val="23E0B8EBDF8C4103842CEB2923D019DC"/>
  </w:style>
  <w:style w:type="paragraph" w:customStyle="1" w:styleId="CF7F662DDA29496F9996C19BE6583A32">
    <w:name w:val="CF7F662DDA29496F9996C19BE6583A32"/>
  </w:style>
  <w:style w:type="paragraph" w:customStyle="1" w:styleId="7D8707C6A22344A0924027B44D685725">
    <w:name w:val="7D8707C6A22344A0924027B44D685725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109CCAB2152D4C69AECAEFB92C84EBE3">
    <w:name w:val="109CCAB2152D4C69AECAEFB92C84EBE3"/>
    <w:rsid w:val="004A468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58D1831-A407-4E77-8F37-E1887455A72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5F214DE-AE57-4591-A9C2-7CB5C24B012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CF57970E-D3DF-4A72-9BA1-E69ECEDDFB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Cash donation form</Template>
  <TotalTime>0</TotalTime>
  <Pages>5</Pages>
  <Words>245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2021-05-12T08:03:00Z</dcterms:created>
  <dcterms:modified xsi:type="dcterms:W3CDTF">2021-05-12T08:03:00Z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